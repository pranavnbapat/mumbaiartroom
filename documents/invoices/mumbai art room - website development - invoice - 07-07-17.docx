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928"/>
        <w:gridCol w:w="4532"/>
      </w:tblGrid>
      <w:tr w:rsidR="000F2804" w14:paraId="02FDF0EF" w14:textId="77777777">
        <w:trPr>
          <w:trHeight w:val="1151"/>
        </w:trPr>
        <w:tc>
          <w:tcPr>
            <w:tcW w:w="6115" w:type="dxa"/>
          </w:tcPr>
          <w:sdt>
            <w:sdtPr>
              <w:alias w:val="Company"/>
              <w:tag w:val=""/>
              <w:id w:val="-903908810"/>
              <w:placeholder>
                <w:docPart w:val="4D994647853D4424843A254C5B8C084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14:paraId="58283C9C" w14:textId="77777777" w:rsidR="000F2804" w:rsidRDefault="005A2652">
                <w:pPr>
                  <w:pStyle w:val="Heading2"/>
                </w:pPr>
                <w:r>
                  <w:t>Pranav Bapat</w:t>
                </w:r>
              </w:p>
            </w:sdtContent>
          </w:sdt>
          <w:p w14:paraId="1AAA21CA" w14:textId="77777777" w:rsidR="000F2804" w:rsidRDefault="000F2804" w:rsidP="005A2652">
            <w:pPr>
              <w:pStyle w:val="NoSpacing"/>
              <w:rPr>
                <w:rStyle w:val="SubtleEmphasis"/>
              </w:rPr>
            </w:pPr>
          </w:p>
        </w:tc>
        <w:tc>
          <w:tcPr>
            <w:tcW w:w="4675" w:type="dxa"/>
          </w:tcPr>
          <w:p w14:paraId="0BDEF231" w14:textId="77777777" w:rsidR="000F2804" w:rsidRDefault="00B569CF">
            <w:pPr>
              <w:pStyle w:val="Heading1"/>
            </w:pPr>
            <w:r>
              <w:t>invoice</w:t>
            </w:r>
          </w:p>
        </w:tc>
      </w:tr>
      <w:tr w:rsidR="000F2804" w14:paraId="36BACB8F" w14:textId="77777777">
        <w:trPr>
          <w:trHeight w:val="1349"/>
        </w:trPr>
        <w:tc>
          <w:tcPr>
            <w:tcW w:w="6115" w:type="dxa"/>
          </w:tcPr>
          <w:p w14:paraId="6B89E88C" w14:textId="3EB13BA4" w:rsidR="007D5827" w:rsidRDefault="007D5827" w:rsidP="005A2652">
            <w:pPr>
              <w:pStyle w:val="NoSpacing"/>
            </w:pPr>
            <w:r>
              <w:t>Mobile: +91-9987061592</w:t>
            </w:r>
          </w:p>
          <w:p w14:paraId="6310BDF7" w14:textId="3049D826" w:rsidR="007D5827" w:rsidRPr="007D5827" w:rsidRDefault="00522D5C" w:rsidP="007D5827">
            <w:pPr>
              <w:pStyle w:val="NoSpacing"/>
            </w:pPr>
            <w:r>
              <w:t xml:space="preserve">Email: </w:t>
            </w:r>
            <w:hyperlink r:id="rId8" w:history="1">
              <w:r w:rsidR="00D069A8" w:rsidRPr="008A2268">
                <w:rPr>
                  <w:rStyle w:val="Hyperlink"/>
                </w:rPr>
                <w:t>pranav.g33k@gmail.com</w:t>
              </w:r>
            </w:hyperlink>
          </w:p>
        </w:tc>
        <w:tc>
          <w:tcPr>
            <w:tcW w:w="4675" w:type="dxa"/>
          </w:tcPr>
          <w:p w14:paraId="14548EF7" w14:textId="77777777" w:rsidR="000F2804" w:rsidRDefault="00B569CF">
            <w:pPr>
              <w:pStyle w:val="Rightalign"/>
            </w:pPr>
            <w:r>
              <w:t xml:space="preserve"> </w:t>
            </w:r>
          </w:p>
          <w:p w14:paraId="0AFD693C" w14:textId="2CEE69DD" w:rsidR="000F2804" w:rsidRDefault="00B569CF" w:rsidP="00790AA0">
            <w:pPr>
              <w:pStyle w:val="Rightalign"/>
            </w:pPr>
            <w:r>
              <w:rPr>
                <w:rStyle w:val="Heading3Char"/>
              </w:rPr>
              <w:t>DATE</w:t>
            </w:r>
            <w:r>
              <w:t xml:space="preserve"> </w:t>
            </w:r>
            <w:sdt>
              <w:sdtPr>
                <w:id w:val="-1980452701"/>
                <w:placeholder>
                  <w:docPart w:val="EC504DA7A9E848CFA20D4CF98AE52CDB"/>
                </w:placeholder>
                <w:date w:fullDate="2017-07-07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54F0C">
                  <w:t>July 7, 2017</w:t>
                </w:r>
              </w:sdtContent>
            </w:sdt>
          </w:p>
        </w:tc>
      </w:tr>
      <w:tr w:rsidR="000F2804" w14:paraId="5AC8395B" w14:textId="77777777">
        <w:trPr>
          <w:trHeight w:val="1871"/>
        </w:trPr>
        <w:tc>
          <w:tcPr>
            <w:tcW w:w="6115" w:type="dxa"/>
          </w:tcPr>
          <w:p w14:paraId="371FFF99" w14:textId="149B4F5F" w:rsidR="000F2804" w:rsidRDefault="00B569CF">
            <w:pPr>
              <w:pStyle w:val="Heading3"/>
            </w:pPr>
            <w:r>
              <w:t>TO</w:t>
            </w:r>
          </w:p>
          <w:p w14:paraId="5B34E7FA" w14:textId="77777777" w:rsidR="00172BE4" w:rsidRDefault="00172BE4" w:rsidP="00172BE4">
            <w:pPr>
              <w:pStyle w:val="NoSpacing"/>
            </w:pPr>
            <w:r>
              <w:t>Mumbai Art Room</w:t>
            </w:r>
          </w:p>
          <w:p w14:paraId="17B45271" w14:textId="77777777" w:rsidR="00172BE4" w:rsidRDefault="00172BE4" w:rsidP="00172BE4">
            <w:pPr>
              <w:pStyle w:val="NoSpacing"/>
            </w:pPr>
            <w:r>
              <w:t>Pipewala Building, Fourth Pasta Lane</w:t>
            </w:r>
          </w:p>
          <w:p w14:paraId="7BCB6CBF" w14:textId="77777777" w:rsidR="00172BE4" w:rsidRDefault="00172BE4" w:rsidP="00172BE4">
            <w:pPr>
              <w:pStyle w:val="NoSpacing"/>
            </w:pPr>
            <w:r>
              <w:t>Colaba, Mumbai 400 005</w:t>
            </w:r>
          </w:p>
          <w:p w14:paraId="36245C30" w14:textId="387FFDD9" w:rsidR="00F2627E" w:rsidRDefault="00192025" w:rsidP="00172BE4">
            <w:pPr>
              <w:pStyle w:val="NoSpacing"/>
            </w:pPr>
            <w:r>
              <w:t>India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2BF17EFF" w14:textId="51B703F9" w:rsidR="000F2804" w:rsidRDefault="00B569CF">
            <w:pPr>
              <w:pStyle w:val="Rightalign"/>
            </w:pPr>
            <w:r>
              <w:rPr>
                <w:rStyle w:val="Heading3Char"/>
              </w:rPr>
              <w:t>FOR</w:t>
            </w:r>
            <w:r>
              <w:t xml:space="preserve"> </w:t>
            </w:r>
            <w:r w:rsidR="00260C81">
              <w:t>Website Development</w:t>
            </w:r>
            <w:r w:rsidR="000A6C8F">
              <w:br/>
              <w:t>(</w:t>
            </w:r>
            <w:r w:rsidR="00754F0C">
              <w:t>MUMBAI ART ROOM</w:t>
            </w:r>
            <w:r w:rsidR="000A6C8F">
              <w:t>)</w:t>
            </w:r>
          </w:p>
          <w:p w14:paraId="6AA1C324" w14:textId="77777777" w:rsidR="000F2804" w:rsidRDefault="000F2804" w:rsidP="005A2652">
            <w:pPr>
              <w:pStyle w:val="Rightalign"/>
            </w:pPr>
          </w:p>
        </w:tc>
      </w:tr>
    </w:tbl>
    <w:p w14:paraId="4E4D4CDF" w14:textId="77777777" w:rsidR="000F2804" w:rsidRDefault="000F2804">
      <w:pPr>
        <w:pStyle w:val="NoSpacing"/>
      </w:pPr>
    </w:p>
    <w:tbl>
      <w:tblPr>
        <w:tblStyle w:val="GridTable1Light-Accent11"/>
        <w:tblW w:w="0" w:type="auto"/>
        <w:tblLook w:val="04E0" w:firstRow="1" w:lastRow="1" w:firstColumn="1" w:lastColumn="0" w:noHBand="0" w:noVBand="1"/>
      </w:tblPr>
      <w:tblGrid>
        <w:gridCol w:w="8270"/>
        <w:gridCol w:w="2190"/>
      </w:tblGrid>
      <w:tr w:rsidR="000F2804" w14:paraId="388DAE17" w14:textId="77777777" w:rsidTr="0077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068AE7AC" w14:textId="77777777" w:rsidR="000F2804" w:rsidRDefault="00B569CF">
            <w:pPr>
              <w:spacing w:line="276" w:lineRule="auto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Description</w:t>
            </w:r>
          </w:p>
        </w:tc>
        <w:tc>
          <w:tcPr>
            <w:tcW w:w="2190" w:type="dxa"/>
          </w:tcPr>
          <w:p w14:paraId="19E6711A" w14:textId="77777777" w:rsidR="000F2804" w:rsidRDefault="00B569C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Amount</w:t>
            </w:r>
          </w:p>
        </w:tc>
      </w:tr>
      <w:tr w:rsidR="005164F3" w14:paraId="103E9342" w14:textId="77777777" w:rsidTr="0077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639E790A" w14:textId="1B3C9104" w:rsidR="005164F3" w:rsidRDefault="00754F0C" w:rsidP="005164F3">
            <w:r>
              <w:rPr>
                <w:b w:val="0"/>
              </w:rPr>
              <w:t>Website review and updates</w:t>
            </w:r>
          </w:p>
        </w:tc>
        <w:tc>
          <w:tcPr>
            <w:tcW w:w="2190" w:type="dxa"/>
          </w:tcPr>
          <w:p w14:paraId="51965B6F" w14:textId="641918D1" w:rsidR="005164F3" w:rsidRDefault="00754F0C" w:rsidP="00754F0C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164F3">
              <w:t>,</w:t>
            </w:r>
            <w:r>
              <w:t>0</w:t>
            </w:r>
            <w:r w:rsidR="005164F3">
              <w:t>00</w:t>
            </w:r>
          </w:p>
        </w:tc>
      </w:tr>
      <w:tr w:rsidR="000F2804" w14:paraId="5393FF4F" w14:textId="77777777" w:rsidTr="0077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2E5C7250" w14:textId="2DD57EEB" w:rsidR="000F2804" w:rsidRDefault="00754F0C" w:rsidP="008721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Subscribe page redevelopment</w:t>
            </w:r>
          </w:p>
        </w:tc>
        <w:tc>
          <w:tcPr>
            <w:tcW w:w="2190" w:type="dxa"/>
          </w:tcPr>
          <w:p w14:paraId="2B9A2541" w14:textId="5BEEDBF9" w:rsidR="000F2804" w:rsidRDefault="007D64E9" w:rsidP="00754F0C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1C3E49">
              <w:t>,</w:t>
            </w:r>
            <w:r w:rsidR="00754F0C">
              <w:t>5</w:t>
            </w:r>
            <w:r w:rsidR="00EF720E">
              <w:t>00</w:t>
            </w:r>
          </w:p>
        </w:tc>
      </w:tr>
      <w:tr w:rsidR="000F2804" w14:paraId="5FB80FE2" w14:textId="77777777" w:rsidTr="00777E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0" w:type="dxa"/>
          </w:tcPr>
          <w:p w14:paraId="2381CD97" w14:textId="77777777" w:rsidR="000F2804" w:rsidRDefault="00B569CF">
            <w:pPr>
              <w:spacing w:line="276" w:lineRule="auto"/>
            </w:pPr>
            <w:r>
              <w:rPr>
                <w:color w:val="2E74B5" w:themeColor="accent1" w:themeShade="BF"/>
              </w:rPr>
              <w:t>Total</w:t>
            </w:r>
          </w:p>
        </w:tc>
        <w:tc>
          <w:tcPr>
            <w:tcW w:w="2190" w:type="dxa"/>
          </w:tcPr>
          <w:p w14:paraId="45B8DB0B" w14:textId="68858EA6" w:rsidR="000F2804" w:rsidRDefault="00754F0C" w:rsidP="009D42EC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0A6C8F">
              <w:t>,</w:t>
            </w:r>
            <w:r w:rsidR="009D42EC">
              <w:t>500</w:t>
            </w:r>
          </w:p>
        </w:tc>
      </w:tr>
    </w:tbl>
    <w:p w14:paraId="3346379B" w14:textId="77777777" w:rsidR="005F4C0C" w:rsidRDefault="005F4C0C">
      <w:pPr>
        <w:pStyle w:val="Closing"/>
      </w:pPr>
    </w:p>
    <w:p w14:paraId="27CFFB5E" w14:textId="16D1D26A" w:rsidR="005F4C0C" w:rsidRDefault="00777E38" w:rsidP="00777E38">
      <w:pPr>
        <w:pStyle w:val="Closing"/>
        <w:tabs>
          <w:tab w:val="left" w:pos="4710"/>
        </w:tabs>
      </w:pPr>
      <w:r>
        <w:tab/>
      </w:r>
    </w:p>
    <w:p w14:paraId="3BBA6F26" w14:textId="77777777" w:rsidR="00FF2019" w:rsidRDefault="00FF2019" w:rsidP="00FF2019">
      <w:pPr>
        <w:spacing w:before="0" w:after="200"/>
      </w:pPr>
    </w:p>
    <w:p w14:paraId="2A9E5D08" w14:textId="77777777" w:rsidR="00092D18" w:rsidRDefault="00092D18" w:rsidP="008C5EFE">
      <w:pPr>
        <w:pStyle w:val="Closing"/>
        <w:jc w:val="both"/>
      </w:pPr>
    </w:p>
    <w:p w14:paraId="0B53F791" w14:textId="77777777" w:rsidR="00FF2019" w:rsidRDefault="00FF2019">
      <w:pPr>
        <w:spacing w:before="0" w:after="200"/>
      </w:pPr>
      <w:r>
        <w:br w:type="page"/>
      </w:r>
    </w:p>
    <w:p w14:paraId="429A14DD" w14:textId="6BBB6293" w:rsidR="00663B8D" w:rsidRPr="00CE40EE" w:rsidRDefault="00BE3A76">
      <w:pPr>
        <w:pStyle w:val="Closing"/>
        <w:rPr>
          <w:b/>
        </w:rPr>
      </w:pPr>
      <w:r w:rsidRPr="00CE40EE">
        <w:rPr>
          <w:b/>
        </w:rPr>
        <w:lastRenderedPageBreak/>
        <w:t>Payment mode:</w:t>
      </w:r>
    </w:p>
    <w:p w14:paraId="5F557020" w14:textId="0E418ACC" w:rsidR="00BE3A76" w:rsidRDefault="00BE3A76" w:rsidP="00BE3A76">
      <w:pPr>
        <w:pStyle w:val="Closing"/>
        <w:numPr>
          <w:ilvl w:val="0"/>
          <w:numId w:val="1"/>
        </w:numPr>
      </w:pPr>
      <w:r>
        <w:t>Online (preferred):</w:t>
      </w:r>
    </w:p>
    <w:p w14:paraId="6F0C4733" w14:textId="3516FEB8" w:rsidR="00BE3A76" w:rsidRDefault="00F32569" w:rsidP="00014E76">
      <w:pPr>
        <w:pStyle w:val="Closing"/>
        <w:ind w:left="720" w:firstLine="720"/>
      </w:pPr>
      <w:r>
        <w:t>AXIS Bank</w:t>
      </w:r>
    </w:p>
    <w:p w14:paraId="51FE939D" w14:textId="2E71D510" w:rsidR="00FD616D" w:rsidRDefault="00FD616D" w:rsidP="00014E76">
      <w:pPr>
        <w:pStyle w:val="Closing"/>
        <w:ind w:left="720" w:firstLine="720"/>
      </w:pPr>
      <w:r>
        <w:t>Name: Pranav Bapat</w:t>
      </w:r>
    </w:p>
    <w:p w14:paraId="2AC6C6FA" w14:textId="26CC3778" w:rsidR="00147960" w:rsidRDefault="00147960" w:rsidP="00014E76">
      <w:pPr>
        <w:pStyle w:val="Closing"/>
        <w:ind w:left="720" w:firstLine="720"/>
      </w:pPr>
      <w:r>
        <w:t>Account number: 914010004899650</w:t>
      </w:r>
    </w:p>
    <w:p w14:paraId="5B572A1C" w14:textId="0950BFAF" w:rsidR="00E11C67" w:rsidRDefault="00E11C67" w:rsidP="00014E76">
      <w:pPr>
        <w:pStyle w:val="Closing"/>
        <w:ind w:left="720" w:firstLine="720"/>
      </w:pPr>
      <w:r>
        <w:t>IFSC code: UTIB</w:t>
      </w:r>
      <w:r w:rsidR="00D70AD0">
        <w:t>0000183</w:t>
      </w:r>
    </w:p>
    <w:p w14:paraId="512EDF83" w14:textId="731DFF85" w:rsidR="00BE3A76" w:rsidRDefault="00BE3A76" w:rsidP="00BE3A76">
      <w:pPr>
        <w:pStyle w:val="Closing"/>
        <w:numPr>
          <w:ilvl w:val="0"/>
          <w:numId w:val="1"/>
        </w:numPr>
      </w:pPr>
      <w:r>
        <w:t>Offline</w:t>
      </w:r>
      <w:r w:rsidR="006F1DC6">
        <w:t>:</w:t>
      </w:r>
    </w:p>
    <w:p w14:paraId="19F1257E" w14:textId="24136DAD" w:rsidR="00D069A8" w:rsidRDefault="00D069A8" w:rsidP="006F1DC6">
      <w:pPr>
        <w:pStyle w:val="Closing"/>
        <w:ind w:left="720" w:firstLine="720"/>
      </w:pPr>
      <w:r>
        <w:t>Make all cheques payable to Pranav Bapat</w:t>
      </w:r>
    </w:p>
    <w:p w14:paraId="4B3F6917" w14:textId="77777777" w:rsidR="00D0486A" w:rsidRDefault="00D0486A">
      <w:pPr>
        <w:pStyle w:val="Closing"/>
      </w:pPr>
    </w:p>
    <w:p w14:paraId="3967AC6F" w14:textId="77777777" w:rsidR="00027C41" w:rsidRDefault="00027C41" w:rsidP="00B76289">
      <w:pPr>
        <w:spacing w:before="0" w:after="200"/>
        <w:jc w:val="both"/>
      </w:pPr>
    </w:p>
    <w:p w14:paraId="7E10816E" w14:textId="287E23D3" w:rsidR="00027C41" w:rsidRDefault="00027C41" w:rsidP="00B76289">
      <w:pPr>
        <w:spacing w:before="0" w:after="200"/>
        <w:jc w:val="both"/>
      </w:pPr>
      <w:r>
        <w:t xml:space="preserve">* </w:t>
      </w:r>
      <w:r w:rsidR="00B76289">
        <w:t xml:space="preserve">This invoice is as per </w:t>
      </w:r>
      <w:r w:rsidR="00754F0C">
        <w:t xml:space="preserve">the </w:t>
      </w:r>
      <w:r w:rsidR="00B76289">
        <w:t xml:space="preserve">discussion with </w:t>
      </w:r>
      <w:r w:rsidR="00754F0C">
        <w:t>Ms. Sophie Galzy</w:t>
      </w:r>
      <w:r w:rsidR="00467EEA">
        <w:t>.</w:t>
      </w:r>
    </w:p>
    <w:p w14:paraId="249841E8" w14:textId="645FC9FC" w:rsidR="00B76289" w:rsidRDefault="00027C41" w:rsidP="008D39A5">
      <w:pPr>
        <w:spacing w:before="0" w:after="200"/>
        <w:jc w:val="both"/>
      </w:pPr>
      <w:r>
        <w:t>*</w:t>
      </w:r>
      <w:r w:rsidR="00186E3A">
        <w:t xml:space="preserve"> </w:t>
      </w:r>
      <w:r w:rsidR="00B76289">
        <w:t xml:space="preserve">Any </w:t>
      </w:r>
      <w:r w:rsidR="000324B5">
        <w:t>modifications</w:t>
      </w:r>
      <w:r w:rsidR="00B76289">
        <w:t xml:space="preserve"> in the website layout/flow (involving programming changes) after </w:t>
      </w:r>
      <w:r w:rsidR="00971669">
        <w:t xml:space="preserve">the </w:t>
      </w:r>
      <w:r w:rsidR="00A31735">
        <w:t>deployment</w:t>
      </w:r>
      <w:r w:rsidR="00B76289">
        <w:t xml:space="preserve"> will be charge</w:t>
      </w:r>
      <w:r w:rsidR="00754F0C">
        <w:t xml:space="preserve">d </w:t>
      </w:r>
      <w:r w:rsidR="00B76289">
        <w:t>extra.</w:t>
      </w:r>
    </w:p>
    <w:p w14:paraId="79A66A41" w14:textId="21C0190B" w:rsidR="000324B5" w:rsidRDefault="000324B5" w:rsidP="008D39A5">
      <w:pPr>
        <w:spacing w:before="0" w:after="200"/>
        <w:jc w:val="both"/>
      </w:pPr>
      <w:r>
        <w:t xml:space="preserve">* Any modifications in the website </w:t>
      </w:r>
      <w:r w:rsidR="00BB2549">
        <w:t xml:space="preserve">layout/flow </w:t>
      </w:r>
      <w:r w:rsidR="002E63EB">
        <w:t>after</w:t>
      </w:r>
      <w:r w:rsidR="00BB2549">
        <w:t xml:space="preserve"> </w:t>
      </w:r>
      <w:r w:rsidR="00F6475D">
        <w:t xml:space="preserve">final designs </w:t>
      </w:r>
      <w:r w:rsidR="002E63EB" w:rsidRPr="00983581">
        <w:rPr>
          <w:u w:val="single"/>
        </w:rPr>
        <w:t>may</w:t>
      </w:r>
      <w:r w:rsidR="002E63EB">
        <w:t xml:space="preserve"> push the timeline further, and </w:t>
      </w:r>
      <w:r w:rsidR="002E63EB" w:rsidRPr="00983581">
        <w:rPr>
          <w:u w:val="single"/>
        </w:rPr>
        <w:t>may</w:t>
      </w:r>
      <w:r w:rsidR="002E63EB">
        <w:t xml:space="preserve"> reflect in the costing</w:t>
      </w:r>
      <w:r w:rsidR="008817FF">
        <w:t xml:space="preserve"> accordingly</w:t>
      </w:r>
      <w:r w:rsidR="002E63EB">
        <w:t>.</w:t>
      </w:r>
    </w:p>
    <w:p w14:paraId="321284A7" w14:textId="77777777" w:rsidR="009535EB" w:rsidRDefault="009535EB">
      <w:pPr>
        <w:pStyle w:val="Closing"/>
      </w:pPr>
    </w:p>
    <w:p w14:paraId="1A24A932" w14:textId="77777777" w:rsidR="005F4C0C" w:rsidRDefault="00B569CF">
      <w:pPr>
        <w:pStyle w:val="Closing"/>
      </w:pPr>
      <w:r>
        <w:t>If you have any questions c</w:t>
      </w:r>
      <w:r w:rsidR="005F4C0C">
        <w:t>oncerning this invoice, contact:</w:t>
      </w:r>
    </w:p>
    <w:p w14:paraId="0B7BA39B" w14:textId="6068B22C" w:rsidR="000F2804" w:rsidRPr="007D64E9" w:rsidRDefault="005A2652">
      <w:pPr>
        <w:pStyle w:val="Closing"/>
        <w:rPr>
          <w:lang w:val="it-CH"/>
        </w:rPr>
      </w:pPr>
      <w:r w:rsidRPr="007D64E9">
        <w:rPr>
          <w:rStyle w:val="Heading5Char"/>
          <w:rFonts w:asciiTheme="minorHAnsi" w:eastAsiaTheme="minorEastAsia" w:hAnsiTheme="minorHAnsi" w:cstheme="minorBidi"/>
          <w:color w:val="404040" w:themeColor="text1" w:themeTint="BF"/>
          <w:lang w:val="it-CH"/>
        </w:rPr>
        <w:t>Pranav Bapat</w:t>
      </w:r>
      <w:r w:rsidR="00B569CF" w:rsidRPr="007D64E9">
        <w:rPr>
          <w:rStyle w:val="Heading5Char"/>
          <w:rFonts w:asciiTheme="minorHAnsi" w:eastAsiaTheme="minorEastAsia" w:hAnsiTheme="minorHAnsi" w:cstheme="minorBidi"/>
          <w:color w:val="404040" w:themeColor="text1" w:themeTint="BF"/>
          <w:lang w:val="it-CH"/>
        </w:rPr>
        <w:t xml:space="preserve"> | </w:t>
      </w:r>
      <w:hyperlink r:id="rId9" w:history="1">
        <w:r w:rsidR="00011B1E" w:rsidRPr="007D64E9">
          <w:rPr>
            <w:rStyle w:val="Hyperlink"/>
            <w:lang w:val="it-CH"/>
          </w:rPr>
          <w:t>pranav.g33k@gmail.com</w:t>
        </w:r>
      </w:hyperlink>
      <w:r w:rsidR="00011B1E" w:rsidRPr="007D64E9">
        <w:rPr>
          <w:lang w:val="it-CH"/>
        </w:rPr>
        <w:t xml:space="preserve"> | +91-9987061592</w:t>
      </w:r>
    </w:p>
    <w:p w14:paraId="07668FD4" w14:textId="77777777" w:rsidR="006730F6" w:rsidRPr="007D64E9" w:rsidRDefault="006730F6">
      <w:pPr>
        <w:pStyle w:val="Closing"/>
        <w:rPr>
          <w:lang w:val="it-CH"/>
        </w:rPr>
      </w:pPr>
    </w:p>
    <w:p w14:paraId="04A879E2" w14:textId="77777777" w:rsidR="006730F6" w:rsidRPr="007D64E9" w:rsidRDefault="006730F6">
      <w:pPr>
        <w:pStyle w:val="Closing"/>
        <w:rPr>
          <w:lang w:val="it-CH"/>
        </w:rPr>
      </w:pPr>
    </w:p>
    <w:p w14:paraId="21402CE1" w14:textId="77777777" w:rsidR="000F2804" w:rsidRDefault="00B569CF">
      <w:pPr>
        <w:pStyle w:val="Heading4"/>
      </w:pPr>
      <w:r>
        <w:t>Thank you for your business!</w:t>
      </w:r>
    </w:p>
    <w:sectPr w:rsidR="000F2804" w:rsidSect="005B06FE">
      <w:footerReference w:type="default" r:id="rId10"/>
      <w:footerReference w:type="first" r:id="rId11"/>
      <w:pgSz w:w="11900" w:h="16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2AFF7" w14:textId="77777777" w:rsidR="001F7660" w:rsidRDefault="001F7660">
      <w:pPr>
        <w:spacing w:line="240" w:lineRule="auto"/>
      </w:pPr>
      <w:r>
        <w:separator/>
      </w:r>
    </w:p>
  </w:endnote>
  <w:endnote w:type="continuationSeparator" w:id="0">
    <w:p w14:paraId="1AA2A316" w14:textId="77777777" w:rsidR="001F7660" w:rsidRDefault="001F76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4E62B" w14:textId="16A243C2" w:rsidR="000F2804" w:rsidRDefault="00B569C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92025">
      <w:rPr>
        <w:noProof/>
      </w:rPr>
      <w:t>2</w:t>
    </w:r>
    <w:r>
      <w:fldChar w:fldCharType="end"/>
    </w:r>
    <w:r>
      <w:t xml:space="preserve"> of </w:t>
    </w:r>
    <w:r w:rsidR="001F7660">
      <w:fldChar w:fldCharType="begin"/>
    </w:r>
    <w:r w:rsidR="001F7660">
      <w:instrText xml:space="preserve"> NUMPAGES  \* Arabic  \* MERGEFORMAT </w:instrText>
    </w:r>
    <w:r w:rsidR="001F7660">
      <w:fldChar w:fldCharType="separate"/>
    </w:r>
    <w:r w:rsidR="00192025">
      <w:rPr>
        <w:noProof/>
      </w:rPr>
      <w:t>2</w:t>
    </w:r>
    <w:r w:rsidR="001F766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CF591" w14:textId="6F2B9277" w:rsidR="00777E38" w:rsidRDefault="00777E38" w:rsidP="00777E3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92025"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 w:rsidR="0019202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A04E0" w14:textId="77777777" w:rsidR="001F7660" w:rsidRDefault="001F7660">
      <w:pPr>
        <w:spacing w:line="240" w:lineRule="auto"/>
      </w:pPr>
      <w:r>
        <w:separator/>
      </w:r>
    </w:p>
  </w:footnote>
  <w:footnote w:type="continuationSeparator" w:id="0">
    <w:p w14:paraId="24D84FB2" w14:textId="77777777" w:rsidR="001F7660" w:rsidRDefault="001F76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73793"/>
    <w:multiLevelType w:val="hybridMultilevel"/>
    <w:tmpl w:val="B386A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47902"/>
    <w:multiLevelType w:val="hybridMultilevel"/>
    <w:tmpl w:val="1F347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24B31"/>
    <w:multiLevelType w:val="hybridMultilevel"/>
    <w:tmpl w:val="15C44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52"/>
    <w:rsid w:val="00000AD3"/>
    <w:rsid w:val="000051C2"/>
    <w:rsid w:val="00011B1E"/>
    <w:rsid w:val="00014E76"/>
    <w:rsid w:val="00026F88"/>
    <w:rsid w:val="00027C41"/>
    <w:rsid w:val="000324B5"/>
    <w:rsid w:val="0004092F"/>
    <w:rsid w:val="00045A73"/>
    <w:rsid w:val="000511A2"/>
    <w:rsid w:val="000612FA"/>
    <w:rsid w:val="00083F3E"/>
    <w:rsid w:val="00092D18"/>
    <w:rsid w:val="000A6C8F"/>
    <w:rsid w:val="000C1051"/>
    <w:rsid w:val="000C4229"/>
    <w:rsid w:val="000D56C6"/>
    <w:rsid w:val="000E4865"/>
    <w:rsid w:val="000F223F"/>
    <w:rsid w:val="000F2804"/>
    <w:rsid w:val="00105A6B"/>
    <w:rsid w:val="00110350"/>
    <w:rsid w:val="0013516E"/>
    <w:rsid w:val="0014256D"/>
    <w:rsid w:val="00147960"/>
    <w:rsid w:val="00163610"/>
    <w:rsid w:val="00163B5C"/>
    <w:rsid w:val="00172BE4"/>
    <w:rsid w:val="00186E3A"/>
    <w:rsid w:val="001870D4"/>
    <w:rsid w:val="00192025"/>
    <w:rsid w:val="001C2F56"/>
    <w:rsid w:val="001C3E49"/>
    <w:rsid w:val="001E1C3B"/>
    <w:rsid w:val="001F5B1C"/>
    <w:rsid w:val="001F5D3E"/>
    <w:rsid w:val="001F7660"/>
    <w:rsid w:val="002022DB"/>
    <w:rsid w:val="00226938"/>
    <w:rsid w:val="00230187"/>
    <w:rsid w:val="002432DE"/>
    <w:rsid w:val="00260C81"/>
    <w:rsid w:val="00262F66"/>
    <w:rsid w:val="0027048A"/>
    <w:rsid w:val="00271328"/>
    <w:rsid w:val="00272C6C"/>
    <w:rsid w:val="002B7FA3"/>
    <w:rsid w:val="002E210A"/>
    <w:rsid w:val="002E61A3"/>
    <w:rsid w:val="002E63EB"/>
    <w:rsid w:val="002F2FA6"/>
    <w:rsid w:val="00310FD4"/>
    <w:rsid w:val="00313D08"/>
    <w:rsid w:val="003301F5"/>
    <w:rsid w:val="003419BB"/>
    <w:rsid w:val="003543FE"/>
    <w:rsid w:val="0037444E"/>
    <w:rsid w:val="00375007"/>
    <w:rsid w:val="003754F5"/>
    <w:rsid w:val="0038155A"/>
    <w:rsid w:val="00382ADD"/>
    <w:rsid w:val="003857DD"/>
    <w:rsid w:val="003A01A3"/>
    <w:rsid w:val="003B11A6"/>
    <w:rsid w:val="003C0F9E"/>
    <w:rsid w:val="003D4EA1"/>
    <w:rsid w:val="003D6819"/>
    <w:rsid w:val="003E7B65"/>
    <w:rsid w:val="003F574F"/>
    <w:rsid w:val="003F6AAA"/>
    <w:rsid w:val="00421184"/>
    <w:rsid w:val="00421389"/>
    <w:rsid w:val="00426A7E"/>
    <w:rsid w:val="00430E06"/>
    <w:rsid w:val="004532EA"/>
    <w:rsid w:val="0046579B"/>
    <w:rsid w:val="00467EEA"/>
    <w:rsid w:val="00480379"/>
    <w:rsid w:val="0048280C"/>
    <w:rsid w:val="00491206"/>
    <w:rsid w:val="00491BFD"/>
    <w:rsid w:val="004B648E"/>
    <w:rsid w:val="004C00CE"/>
    <w:rsid w:val="004C5E88"/>
    <w:rsid w:val="004D2DFB"/>
    <w:rsid w:val="004E0F8E"/>
    <w:rsid w:val="004E5F62"/>
    <w:rsid w:val="00500D40"/>
    <w:rsid w:val="00506A11"/>
    <w:rsid w:val="005164F3"/>
    <w:rsid w:val="00522D5C"/>
    <w:rsid w:val="00536A47"/>
    <w:rsid w:val="00552CD1"/>
    <w:rsid w:val="00563382"/>
    <w:rsid w:val="00564DF0"/>
    <w:rsid w:val="00570EC9"/>
    <w:rsid w:val="005A2652"/>
    <w:rsid w:val="005B06FE"/>
    <w:rsid w:val="005C6176"/>
    <w:rsid w:val="005D4315"/>
    <w:rsid w:val="005E5AD7"/>
    <w:rsid w:val="005E7F04"/>
    <w:rsid w:val="005F4C0C"/>
    <w:rsid w:val="005F73B0"/>
    <w:rsid w:val="00602444"/>
    <w:rsid w:val="0064571B"/>
    <w:rsid w:val="00647EF4"/>
    <w:rsid w:val="00651A2C"/>
    <w:rsid w:val="00662144"/>
    <w:rsid w:val="00663B8D"/>
    <w:rsid w:val="006730F6"/>
    <w:rsid w:val="00683840"/>
    <w:rsid w:val="006839EB"/>
    <w:rsid w:val="00693E36"/>
    <w:rsid w:val="006A6201"/>
    <w:rsid w:val="006C7630"/>
    <w:rsid w:val="006E034B"/>
    <w:rsid w:val="006E0D78"/>
    <w:rsid w:val="006E1C27"/>
    <w:rsid w:val="006E5F22"/>
    <w:rsid w:val="006F1DC6"/>
    <w:rsid w:val="007019F9"/>
    <w:rsid w:val="00704D67"/>
    <w:rsid w:val="00706E9F"/>
    <w:rsid w:val="00727F19"/>
    <w:rsid w:val="00731F4A"/>
    <w:rsid w:val="00737F58"/>
    <w:rsid w:val="00740426"/>
    <w:rsid w:val="00743D0A"/>
    <w:rsid w:val="00754F0C"/>
    <w:rsid w:val="00777E38"/>
    <w:rsid w:val="007818ED"/>
    <w:rsid w:val="00790AA0"/>
    <w:rsid w:val="007A0731"/>
    <w:rsid w:val="007D5827"/>
    <w:rsid w:val="007D64E9"/>
    <w:rsid w:val="007E088E"/>
    <w:rsid w:val="007E0BFF"/>
    <w:rsid w:val="007E3788"/>
    <w:rsid w:val="007E3CB7"/>
    <w:rsid w:val="00814F64"/>
    <w:rsid w:val="0083642F"/>
    <w:rsid w:val="008449ED"/>
    <w:rsid w:val="0085539F"/>
    <w:rsid w:val="00872147"/>
    <w:rsid w:val="00872C90"/>
    <w:rsid w:val="008817FF"/>
    <w:rsid w:val="00886DA6"/>
    <w:rsid w:val="008A2E1B"/>
    <w:rsid w:val="008A4871"/>
    <w:rsid w:val="008A4A53"/>
    <w:rsid w:val="008C5EFE"/>
    <w:rsid w:val="008D39A5"/>
    <w:rsid w:val="00900904"/>
    <w:rsid w:val="009027AE"/>
    <w:rsid w:val="0090461D"/>
    <w:rsid w:val="00923AC9"/>
    <w:rsid w:val="00947B0A"/>
    <w:rsid w:val="00951157"/>
    <w:rsid w:val="009535EB"/>
    <w:rsid w:val="009536B7"/>
    <w:rsid w:val="00955993"/>
    <w:rsid w:val="0095734B"/>
    <w:rsid w:val="009625C3"/>
    <w:rsid w:val="00965BF2"/>
    <w:rsid w:val="00971669"/>
    <w:rsid w:val="00971D27"/>
    <w:rsid w:val="00972E29"/>
    <w:rsid w:val="00975945"/>
    <w:rsid w:val="00983581"/>
    <w:rsid w:val="009848D0"/>
    <w:rsid w:val="00987E2F"/>
    <w:rsid w:val="0099422F"/>
    <w:rsid w:val="00996427"/>
    <w:rsid w:val="009A43C8"/>
    <w:rsid w:val="009A478D"/>
    <w:rsid w:val="009B7E50"/>
    <w:rsid w:val="009C7944"/>
    <w:rsid w:val="009D33C8"/>
    <w:rsid w:val="009D42EC"/>
    <w:rsid w:val="009D4946"/>
    <w:rsid w:val="009E4412"/>
    <w:rsid w:val="009E5BF1"/>
    <w:rsid w:val="009F2ECE"/>
    <w:rsid w:val="00A11B4E"/>
    <w:rsid w:val="00A31735"/>
    <w:rsid w:val="00A53564"/>
    <w:rsid w:val="00A9538C"/>
    <w:rsid w:val="00AD1E7F"/>
    <w:rsid w:val="00AD4417"/>
    <w:rsid w:val="00AE0316"/>
    <w:rsid w:val="00AE37A6"/>
    <w:rsid w:val="00AE562B"/>
    <w:rsid w:val="00AF293D"/>
    <w:rsid w:val="00AF4BBA"/>
    <w:rsid w:val="00B05A2F"/>
    <w:rsid w:val="00B17EC9"/>
    <w:rsid w:val="00B43935"/>
    <w:rsid w:val="00B569CF"/>
    <w:rsid w:val="00B57881"/>
    <w:rsid w:val="00B76289"/>
    <w:rsid w:val="00B820E5"/>
    <w:rsid w:val="00B83967"/>
    <w:rsid w:val="00BB2549"/>
    <w:rsid w:val="00BB692D"/>
    <w:rsid w:val="00BC0E6B"/>
    <w:rsid w:val="00BD377F"/>
    <w:rsid w:val="00BD4A81"/>
    <w:rsid w:val="00BD7B6B"/>
    <w:rsid w:val="00BE3A76"/>
    <w:rsid w:val="00C0192B"/>
    <w:rsid w:val="00C23033"/>
    <w:rsid w:val="00C23653"/>
    <w:rsid w:val="00C344A4"/>
    <w:rsid w:val="00C428F5"/>
    <w:rsid w:val="00C559FE"/>
    <w:rsid w:val="00C84CBF"/>
    <w:rsid w:val="00C940F8"/>
    <w:rsid w:val="00CC0122"/>
    <w:rsid w:val="00CE40EE"/>
    <w:rsid w:val="00D0486A"/>
    <w:rsid w:val="00D069A8"/>
    <w:rsid w:val="00D17668"/>
    <w:rsid w:val="00D27C3B"/>
    <w:rsid w:val="00D60CF3"/>
    <w:rsid w:val="00D62616"/>
    <w:rsid w:val="00D70AD0"/>
    <w:rsid w:val="00DA2171"/>
    <w:rsid w:val="00DF549F"/>
    <w:rsid w:val="00E11C67"/>
    <w:rsid w:val="00E272E3"/>
    <w:rsid w:val="00E35823"/>
    <w:rsid w:val="00E53BB2"/>
    <w:rsid w:val="00E6289E"/>
    <w:rsid w:val="00E754D7"/>
    <w:rsid w:val="00E83197"/>
    <w:rsid w:val="00E86AB6"/>
    <w:rsid w:val="00E95C0D"/>
    <w:rsid w:val="00EA0CC0"/>
    <w:rsid w:val="00EB3587"/>
    <w:rsid w:val="00EC3586"/>
    <w:rsid w:val="00ED2B5D"/>
    <w:rsid w:val="00EE034B"/>
    <w:rsid w:val="00EE09B9"/>
    <w:rsid w:val="00EE7EDF"/>
    <w:rsid w:val="00EF720E"/>
    <w:rsid w:val="00F0203F"/>
    <w:rsid w:val="00F03C9D"/>
    <w:rsid w:val="00F2009E"/>
    <w:rsid w:val="00F246AD"/>
    <w:rsid w:val="00F2627E"/>
    <w:rsid w:val="00F32569"/>
    <w:rsid w:val="00F4243A"/>
    <w:rsid w:val="00F4395A"/>
    <w:rsid w:val="00F44CCC"/>
    <w:rsid w:val="00F6475D"/>
    <w:rsid w:val="00F75589"/>
    <w:rsid w:val="00F9167A"/>
    <w:rsid w:val="00F956A5"/>
    <w:rsid w:val="00F964D6"/>
    <w:rsid w:val="00FA0494"/>
    <w:rsid w:val="00FA49D9"/>
    <w:rsid w:val="00FB7638"/>
    <w:rsid w:val="00FC2CC1"/>
    <w:rsid w:val="00FC5FC4"/>
    <w:rsid w:val="00FC6A42"/>
    <w:rsid w:val="00FD616D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4DB2E7"/>
  <w15:docId w15:val="{5C1746BE-8C80-4360-AE6D-46EE1AB4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069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E3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38"/>
    <w:rPr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.g33k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ranav.g33k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nav%20Bapat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994647853D4424843A254C5B8C0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8CCB-4F28-4E7B-B4AF-33145CDD5139}"/>
      </w:docPartPr>
      <w:docPartBody>
        <w:p w:rsidR="00EA0EAD" w:rsidRDefault="000F04AB">
          <w:pPr>
            <w:pStyle w:val="4D994647853D4424843A254C5B8C0840"/>
          </w:pPr>
          <w:r>
            <w:t>[Company Name]</w:t>
          </w:r>
        </w:p>
      </w:docPartBody>
    </w:docPart>
    <w:docPart>
      <w:docPartPr>
        <w:name w:val="EC504DA7A9E848CFA20D4CF98AE5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3FF-A480-4879-AA65-05D3ED843864}"/>
      </w:docPartPr>
      <w:docPartBody>
        <w:p w:rsidR="00EA0EAD" w:rsidRDefault="000F04AB">
          <w:pPr>
            <w:pStyle w:val="EC504DA7A9E848CFA20D4CF98AE52CD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AB"/>
    <w:rsid w:val="000401C6"/>
    <w:rsid w:val="0004334C"/>
    <w:rsid w:val="00073400"/>
    <w:rsid w:val="000F04AB"/>
    <w:rsid w:val="00254A77"/>
    <w:rsid w:val="00273B93"/>
    <w:rsid w:val="002A1924"/>
    <w:rsid w:val="0056699F"/>
    <w:rsid w:val="006547CB"/>
    <w:rsid w:val="00681FB2"/>
    <w:rsid w:val="00907369"/>
    <w:rsid w:val="00912AC3"/>
    <w:rsid w:val="00A05F79"/>
    <w:rsid w:val="00B76995"/>
    <w:rsid w:val="00E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994647853D4424843A254C5B8C0840">
    <w:name w:val="4D994647853D4424843A254C5B8C0840"/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623167355C3645C181DF8DD561107710">
    <w:name w:val="623167355C3645C181DF8DD561107710"/>
  </w:style>
  <w:style w:type="paragraph" w:customStyle="1" w:styleId="E058EFB17AE448778C0A50428D52B24D">
    <w:name w:val="E058EFB17AE448778C0A50428D52B24D"/>
  </w:style>
  <w:style w:type="paragraph" w:customStyle="1" w:styleId="4B4438ACC71A42C28C2A83E5A5D04DF6">
    <w:name w:val="4B4438ACC71A42C28C2A83E5A5D04DF6"/>
  </w:style>
  <w:style w:type="paragraph" w:customStyle="1" w:styleId="3A68A9C173224D129B94B3644D6B6B81">
    <w:name w:val="3A68A9C173224D129B94B3644D6B6B81"/>
  </w:style>
  <w:style w:type="paragraph" w:customStyle="1" w:styleId="73C351F15F64402D9850FB50F3487C31">
    <w:name w:val="73C351F15F64402D9850FB50F3487C31"/>
  </w:style>
  <w:style w:type="paragraph" w:customStyle="1" w:styleId="051EB2847EA64BC6BE6EEAF1B58E967B">
    <w:name w:val="051EB2847EA64BC6BE6EEAF1B58E967B"/>
  </w:style>
  <w:style w:type="paragraph" w:customStyle="1" w:styleId="87614812D4D244718E23D9B292C5529B">
    <w:name w:val="87614812D4D244718E23D9B292C5529B"/>
  </w:style>
  <w:style w:type="paragraph" w:customStyle="1" w:styleId="FB1B44F3E4A149B9A241A49FDB6EE314">
    <w:name w:val="FB1B44F3E4A149B9A241A49FDB6EE314"/>
  </w:style>
  <w:style w:type="paragraph" w:customStyle="1" w:styleId="EC504DA7A9E848CFA20D4CF98AE52CDB">
    <w:name w:val="EC504DA7A9E848CFA20D4CF98AE52CDB"/>
  </w:style>
  <w:style w:type="paragraph" w:customStyle="1" w:styleId="D0C874683EA34182A117EE78F721CAE4">
    <w:name w:val="D0C874683EA34182A117EE78F721CAE4"/>
  </w:style>
  <w:style w:type="paragraph" w:customStyle="1" w:styleId="51D554FA88084E4C8CFDA28D4355D29D">
    <w:name w:val="51D554FA88084E4C8CFDA28D4355D29D"/>
  </w:style>
  <w:style w:type="paragraph" w:customStyle="1" w:styleId="06D8C39C82CA4C5A82D39AE52A30D676">
    <w:name w:val="06D8C39C82CA4C5A82D39AE52A30D676"/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customStyle="1" w:styleId="D8C19966C2534435A0A6FB0AC6132838">
    <w:name w:val="D8C19966C2534435A0A6FB0AC6132838"/>
  </w:style>
  <w:style w:type="paragraph" w:customStyle="1" w:styleId="B41E63FC3D2D4CD9B66755F83AA8A3D9">
    <w:name w:val="B41E63FC3D2D4CD9B66755F83AA8A3D9"/>
  </w:style>
  <w:style w:type="paragraph" w:customStyle="1" w:styleId="B5808EE926D747D0A845785703EBA8D3">
    <w:name w:val="B5808EE926D747D0A845785703EBA8D3"/>
  </w:style>
  <w:style w:type="paragraph" w:customStyle="1" w:styleId="E7CA573F81F44AE7B25362DC3E715EAA">
    <w:name w:val="E7CA573F81F44AE7B25362DC3E715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398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Pranav Bapat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 Bapat</dc:creator>
  <cp:keywords/>
  <cp:lastModifiedBy>pranav.g33k@gmail.com</cp:lastModifiedBy>
  <cp:revision>237</cp:revision>
  <cp:lastPrinted>2015-04-30T12:00:00Z</cp:lastPrinted>
  <dcterms:created xsi:type="dcterms:W3CDTF">2015-06-16T07:39:00Z</dcterms:created>
  <dcterms:modified xsi:type="dcterms:W3CDTF">2017-07-07T04:38:00Z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