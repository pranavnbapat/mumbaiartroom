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928"/>
        <w:gridCol w:w="4532"/>
      </w:tblGrid>
      <w:tr w:rsidR="000F2804" w14:paraId="02FDF0EF" w14:textId="77777777">
        <w:trPr>
          <w:trHeight w:val="1151"/>
        </w:trPr>
        <w:tc>
          <w:tcPr>
            <w:tcW w:w="6115" w:type="dxa"/>
          </w:tcPr>
          <w:sdt>
            <w:sdtPr>
              <w:alias w:val="Company"/>
              <w:tag w:val=""/>
              <w:id w:val="-903908810"/>
              <w:placeholder>
                <w:docPart w:val="4D994647853D4424843A254C5B8C084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EndPr/>
            <w:sdtContent>
              <w:p w14:paraId="58283C9C" w14:textId="20E071DB" w:rsidR="000F2804" w:rsidRDefault="00D02C29">
                <w:pPr>
                  <w:pStyle w:val="Heading2"/>
                </w:pPr>
                <w:r>
                  <w:t>Shamika</w:t>
                </w:r>
                <w:r w:rsidR="005A2652">
                  <w:t xml:space="preserve"> Bapat</w:t>
                </w:r>
              </w:p>
            </w:sdtContent>
          </w:sdt>
          <w:p w14:paraId="1AAA21CA" w14:textId="77777777" w:rsidR="000F2804" w:rsidRDefault="000F2804" w:rsidP="005A2652">
            <w:pPr>
              <w:pStyle w:val="NoSpacing"/>
              <w:rPr>
                <w:rStyle w:val="SubtleEmphasis"/>
              </w:rPr>
            </w:pPr>
          </w:p>
        </w:tc>
        <w:tc>
          <w:tcPr>
            <w:tcW w:w="4675" w:type="dxa"/>
          </w:tcPr>
          <w:p w14:paraId="0BDEF231" w14:textId="77777777" w:rsidR="000F2804" w:rsidRDefault="00B569CF">
            <w:pPr>
              <w:pStyle w:val="Heading1"/>
            </w:pPr>
            <w:r>
              <w:t>invoice</w:t>
            </w:r>
          </w:p>
        </w:tc>
      </w:tr>
      <w:tr w:rsidR="000F2804" w14:paraId="36BACB8F" w14:textId="77777777">
        <w:trPr>
          <w:trHeight w:val="1349"/>
        </w:trPr>
        <w:tc>
          <w:tcPr>
            <w:tcW w:w="6115" w:type="dxa"/>
          </w:tcPr>
          <w:p w14:paraId="6310BDF7" w14:textId="6A21E300" w:rsidR="007D5827" w:rsidRPr="007D5827" w:rsidRDefault="007D5827" w:rsidP="007D5827">
            <w:pPr>
              <w:pStyle w:val="NoSpacing"/>
            </w:pPr>
          </w:p>
        </w:tc>
        <w:tc>
          <w:tcPr>
            <w:tcW w:w="4675" w:type="dxa"/>
          </w:tcPr>
          <w:p w14:paraId="14548EF7" w14:textId="77777777" w:rsidR="000F2804" w:rsidRDefault="00B569CF">
            <w:pPr>
              <w:pStyle w:val="Rightalign"/>
            </w:pPr>
            <w:r>
              <w:t xml:space="preserve"> </w:t>
            </w:r>
          </w:p>
          <w:p w14:paraId="0AFD693C" w14:textId="56D798EB" w:rsidR="000F2804" w:rsidRDefault="00B569CF" w:rsidP="00790AA0">
            <w:pPr>
              <w:pStyle w:val="Rightalign"/>
            </w:pPr>
            <w:r>
              <w:rPr>
                <w:rStyle w:val="Heading3Char"/>
              </w:rPr>
              <w:t>DATE</w:t>
            </w:r>
            <w:r>
              <w:t xml:space="preserve"> </w:t>
            </w:r>
            <w:sdt>
              <w:sdtPr>
                <w:id w:val="-1980452701"/>
                <w:placeholder>
                  <w:docPart w:val="EC504DA7A9E848CFA20D4CF98AE52CDB"/>
                </w:placeholder>
                <w:date w:fullDate="2019-07-04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07C0C">
                  <w:t>July 4, 2019</w:t>
                </w:r>
              </w:sdtContent>
            </w:sdt>
          </w:p>
        </w:tc>
      </w:tr>
      <w:tr w:rsidR="000F2804" w14:paraId="5AC8395B" w14:textId="77777777">
        <w:trPr>
          <w:trHeight w:val="1871"/>
        </w:trPr>
        <w:tc>
          <w:tcPr>
            <w:tcW w:w="6115" w:type="dxa"/>
          </w:tcPr>
          <w:p w14:paraId="371FFF99" w14:textId="0F89C2FF" w:rsidR="000F2804" w:rsidRDefault="00B569CF">
            <w:pPr>
              <w:pStyle w:val="Heading3"/>
            </w:pPr>
            <w:r>
              <w:t>TO</w:t>
            </w:r>
          </w:p>
          <w:p w14:paraId="62C0DC24" w14:textId="77777777" w:rsidR="00BA1549" w:rsidRDefault="00BA1549" w:rsidP="00BA1549">
            <w:pPr>
              <w:pStyle w:val="NoSpacing"/>
            </w:pPr>
            <w:r>
              <w:t>Mumbai Art Room</w:t>
            </w:r>
          </w:p>
          <w:p w14:paraId="1BCA2E24" w14:textId="77777777" w:rsidR="00BA1549" w:rsidRDefault="00BA1549" w:rsidP="00BA1549">
            <w:pPr>
              <w:pStyle w:val="NoSpacing"/>
            </w:pPr>
            <w:r>
              <w:t>Pipewala Building, Fourth Pasta Lane</w:t>
            </w:r>
          </w:p>
          <w:p w14:paraId="3658E57C" w14:textId="77777777" w:rsidR="00BA1549" w:rsidRDefault="00BA1549" w:rsidP="00BA1549">
            <w:pPr>
              <w:pStyle w:val="NoSpacing"/>
            </w:pPr>
            <w:r>
              <w:t>Colaba, Mumbai 400 005</w:t>
            </w:r>
          </w:p>
          <w:p w14:paraId="36245C30" w14:textId="0B6887B0" w:rsidR="00D55A0C" w:rsidRDefault="00BA1549" w:rsidP="00BA1549">
            <w:pPr>
              <w:pStyle w:val="NoSpacing"/>
            </w:pPr>
            <w:r>
              <w:t>India</w:t>
            </w:r>
          </w:p>
        </w:tc>
        <w:tc>
          <w:tcPr>
            <w:tcW w:w="4675" w:type="dxa"/>
          </w:tcPr>
          <w:p w14:paraId="2BF17EFF" w14:textId="006ADCC8" w:rsidR="000F2804" w:rsidRPr="00B127F3" w:rsidRDefault="00B569CF">
            <w:pPr>
              <w:pStyle w:val="Rightalign"/>
              <w:rPr>
                <w:b/>
                <w:u w:val="single"/>
              </w:rPr>
            </w:pPr>
            <w:r>
              <w:rPr>
                <w:rStyle w:val="Heading3Char"/>
              </w:rPr>
              <w:t>FOR</w:t>
            </w:r>
            <w:r>
              <w:t xml:space="preserve"> </w:t>
            </w:r>
            <w:r w:rsidR="00260C81">
              <w:t>Website Development</w:t>
            </w:r>
            <w:r w:rsidR="000A6C8F">
              <w:br/>
            </w:r>
          </w:p>
          <w:p w14:paraId="6AA1C324" w14:textId="77777777" w:rsidR="000F2804" w:rsidRDefault="000F2804" w:rsidP="005A2652">
            <w:pPr>
              <w:pStyle w:val="Rightalign"/>
            </w:pPr>
          </w:p>
        </w:tc>
      </w:tr>
    </w:tbl>
    <w:p w14:paraId="4E4D4CDF" w14:textId="77777777" w:rsidR="000F2804" w:rsidRDefault="000F2804">
      <w:pPr>
        <w:pStyle w:val="NoSpacing"/>
      </w:pPr>
    </w:p>
    <w:tbl>
      <w:tblPr>
        <w:tblStyle w:val="GridTable1Light-Accent11"/>
        <w:tblW w:w="0" w:type="auto"/>
        <w:tblLook w:val="04E0" w:firstRow="1" w:lastRow="1" w:firstColumn="1" w:lastColumn="0" w:noHBand="0" w:noVBand="1"/>
      </w:tblPr>
      <w:tblGrid>
        <w:gridCol w:w="8270"/>
        <w:gridCol w:w="2190"/>
      </w:tblGrid>
      <w:tr w:rsidR="000F2804" w14:paraId="388DAE17" w14:textId="77777777" w:rsidTr="0077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068AE7AC" w14:textId="77777777" w:rsidR="000F2804" w:rsidRDefault="00B569CF">
            <w:pPr>
              <w:spacing w:line="276" w:lineRule="auto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Description</w:t>
            </w:r>
          </w:p>
        </w:tc>
        <w:tc>
          <w:tcPr>
            <w:tcW w:w="2190" w:type="dxa"/>
          </w:tcPr>
          <w:p w14:paraId="19E6711A" w14:textId="77777777" w:rsidR="000F2804" w:rsidRDefault="00B569C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Amount</w:t>
            </w:r>
          </w:p>
        </w:tc>
      </w:tr>
      <w:tr w:rsidR="007E5504" w14:paraId="2054D457" w14:textId="77777777" w:rsidTr="0077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4BEF8BA1" w14:textId="188E236B" w:rsidR="007E5504" w:rsidRDefault="00407C0C">
            <w:pPr>
              <w:rPr>
                <w:b w:val="0"/>
              </w:rPr>
            </w:pPr>
            <w:r>
              <w:rPr>
                <w:b w:val="0"/>
              </w:rPr>
              <w:t xml:space="preserve">Website hosting setup and </w:t>
            </w:r>
            <w:r w:rsidR="000462C1">
              <w:rPr>
                <w:b w:val="0"/>
              </w:rPr>
              <w:t>configuration</w:t>
            </w:r>
            <w:bookmarkStart w:id="0" w:name="_GoBack"/>
            <w:bookmarkEnd w:id="0"/>
          </w:p>
        </w:tc>
        <w:tc>
          <w:tcPr>
            <w:tcW w:w="2190" w:type="dxa"/>
          </w:tcPr>
          <w:p w14:paraId="3FCC6BEA" w14:textId="241B81BE" w:rsidR="007E5504" w:rsidRDefault="005A131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31E">
              <w:rPr>
                <w:rFonts w:ascii="Arial" w:hAnsi="Arial" w:cs="Arial"/>
              </w:rPr>
              <w:t>₹</w:t>
            </w:r>
            <w:r>
              <w:rPr>
                <w:rFonts w:ascii="Arial" w:hAnsi="Arial" w:cs="Arial"/>
              </w:rPr>
              <w:t xml:space="preserve"> </w:t>
            </w:r>
            <w:r w:rsidR="00EB776F">
              <w:rPr>
                <w:rFonts w:ascii="Arial" w:hAnsi="Arial" w:cs="Arial"/>
              </w:rPr>
              <w:t>9</w:t>
            </w:r>
            <w:r w:rsidR="002426AC">
              <w:t>,000</w:t>
            </w:r>
          </w:p>
        </w:tc>
      </w:tr>
      <w:tr w:rsidR="000F2804" w14:paraId="5FB80FE2" w14:textId="77777777" w:rsidTr="00777E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2381CD97" w14:textId="77777777" w:rsidR="000F2804" w:rsidRDefault="00B569CF">
            <w:pPr>
              <w:spacing w:line="276" w:lineRule="auto"/>
            </w:pPr>
            <w:r>
              <w:rPr>
                <w:color w:val="2E74B5" w:themeColor="accent1" w:themeShade="BF"/>
              </w:rPr>
              <w:t>Total</w:t>
            </w:r>
          </w:p>
        </w:tc>
        <w:tc>
          <w:tcPr>
            <w:tcW w:w="2190" w:type="dxa"/>
          </w:tcPr>
          <w:p w14:paraId="45B8DB0B" w14:textId="7D3E5BFC" w:rsidR="000F2804" w:rsidRDefault="005A131E" w:rsidP="00737F58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A131E">
              <w:rPr>
                <w:rFonts w:ascii="Arial" w:hAnsi="Arial" w:cs="Arial"/>
              </w:rPr>
              <w:t>₹</w:t>
            </w:r>
            <w:r>
              <w:rPr>
                <w:rFonts w:ascii="Arial" w:hAnsi="Arial" w:cs="Arial"/>
              </w:rPr>
              <w:t xml:space="preserve"> </w:t>
            </w:r>
            <w:r w:rsidR="00EB776F">
              <w:rPr>
                <w:rFonts w:ascii="Arial" w:hAnsi="Arial" w:cs="Arial"/>
              </w:rPr>
              <w:t>9</w:t>
            </w:r>
            <w:r w:rsidR="00460D22">
              <w:t>,</w:t>
            </w:r>
            <w:r w:rsidR="002024E2">
              <w:t>0</w:t>
            </w:r>
            <w:r w:rsidR="00460D22">
              <w:t>00</w:t>
            </w:r>
          </w:p>
        </w:tc>
      </w:tr>
    </w:tbl>
    <w:p w14:paraId="3346379B" w14:textId="4F1133BC" w:rsidR="005F4C0C" w:rsidRDefault="005F4C0C">
      <w:pPr>
        <w:pStyle w:val="Closing"/>
      </w:pPr>
    </w:p>
    <w:p w14:paraId="749F85C4" w14:textId="77777777" w:rsidR="00D47A94" w:rsidRDefault="00D47A94">
      <w:pPr>
        <w:pStyle w:val="Closing"/>
      </w:pPr>
    </w:p>
    <w:p w14:paraId="4854C817" w14:textId="77777777" w:rsidR="003E11AF" w:rsidRPr="00CE40EE" w:rsidRDefault="003E11AF" w:rsidP="003E11AF">
      <w:pPr>
        <w:pStyle w:val="Closing"/>
        <w:rPr>
          <w:b/>
        </w:rPr>
      </w:pPr>
      <w:r w:rsidRPr="00CE40EE">
        <w:rPr>
          <w:b/>
        </w:rPr>
        <w:t>Payment mode:</w:t>
      </w:r>
    </w:p>
    <w:p w14:paraId="778D0892" w14:textId="77777777" w:rsidR="003E11AF" w:rsidRDefault="003E11AF" w:rsidP="003E11AF">
      <w:pPr>
        <w:pStyle w:val="Closing"/>
        <w:numPr>
          <w:ilvl w:val="0"/>
          <w:numId w:val="1"/>
        </w:numPr>
      </w:pPr>
      <w:r>
        <w:t>Online (preferred):</w:t>
      </w:r>
    </w:p>
    <w:p w14:paraId="788ED0A8" w14:textId="15829C43" w:rsidR="003E11AF" w:rsidRDefault="00613D3F" w:rsidP="003E11AF">
      <w:pPr>
        <w:pStyle w:val="Closing"/>
        <w:ind w:left="720" w:firstLine="720"/>
      </w:pPr>
      <w:r>
        <w:t xml:space="preserve">Bank: </w:t>
      </w:r>
      <w:r w:rsidR="003E11AF">
        <w:t>State Bank of India</w:t>
      </w:r>
    </w:p>
    <w:p w14:paraId="19E7B48B" w14:textId="6EC038D3" w:rsidR="003E11AF" w:rsidRDefault="001C5C42" w:rsidP="003E11AF">
      <w:pPr>
        <w:pStyle w:val="Closing"/>
        <w:ind w:left="720" w:firstLine="720"/>
      </w:pPr>
      <w:r>
        <w:t>Account holders n</w:t>
      </w:r>
      <w:r w:rsidR="003E11AF">
        <w:t>ame: Shamika Bapat</w:t>
      </w:r>
    </w:p>
    <w:p w14:paraId="6906078B" w14:textId="77777777" w:rsidR="003E11AF" w:rsidRDefault="003E11AF" w:rsidP="003E11AF">
      <w:pPr>
        <w:pStyle w:val="Closing"/>
        <w:ind w:left="720" w:firstLine="720"/>
      </w:pPr>
      <w:r>
        <w:t xml:space="preserve">Account number: </w:t>
      </w:r>
      <w:r w:rsidRPr="002024E2">
        <w:t>30158425363</w:t>
      </w:r>
    </w:p>
    <w:p w14:paraId="275C518A" w14:textId="77777777" w:rsidR="003E11AF" w:rsidRDefault="003E11AF" w:rsidP="003E11AF">
      <w:pPr>
        <w:pStyle w:val="Closing"/>
        <w:ind w:left="720" w:firstLine="720"/>
      </w:pPr>
      <w:r w:rsidRPr="002024E2">
        <w:t>Branch name: SBI Shankar Galli Branch</w:t>
      </w:r>
    </w:p>
    <w:p w14:paraId="1BB0E025" w14:textId="77777777" w:rsidR="003E11AF" w:rsidRDefault="003E11AF" w:rsidP="003E11AF">
      <w:pPr>
        <w:pStyle w:val="Closing"/>
        <w:ind w:left="720" w:firstLine="720"/>
      </w:pPr>
      <w:r>
        <w:t>IFSC: SBIN</w:t>
      </w:r>
      <w:r w:rsidRPr="002024E2">
        <w:t>0008232</w:t>
      </w:r>
    </w:p>
    <w:p w14:paraId="6B93AA14" w14:textId="77777777" w:rsidR="003E11AF" w:rsidRDefault="003E11AF" w:rsidP="003E11AF">
      <w:pPr>
        <w:pStyle w:val="Closing"/>
        <w:numPr>
          <w:ilvl w:val="0"/>
          <w:numId w:val="1"/>
        </w:numPr>
      </w:pPr>
      <w:r>
        <w:t>Offline:</w:t>
      </w:r>
    </w:p>
    <w:p w14:paraId="553459CC" w14:textId="77777777" w:rsidR="00D85451" w:rsidRDefault="003E11AF" w:rsidP="00D85451">
      <w:pPr>
        <w:pStyle w:val="Closing"/>
        <w:ind w:left="720" w:firstLine="720"/>
      </w:pPr>
      <w:r>
        <w:t>Make all cheques payable to Shamika Bapat</w:t>
      </w:r>
    </w:p>
    <w:p w14:paraId="5FB0700D" w14:textId="77777777" w:rsidR="00D85451" w:rsidRDefault="00D85451" w:rsidP="00D85451">
      <w:pPr>
        <w:pStyle w:val="Closing"/>
      </w:pPr>
    </w:p>
    <w:p w14:paraId="169DAB01" w14:textId="77777777" w:rsidR="00D85451" w:rsidRDefault="00D85451" w:rsidP="00D85451">
      <w:pPr>
        <w:pStyle w:val="Closing"/>
        <w:jc w:val="center"/>
      </w:pPr>
    </w:p>
    <w:p w14:paraId="162C155D" w14:textId="77777777" w:rsidR="00D85451" w:rsidRDefault="00D85451" w:rsidP="00D85451">
      <w:pPr>
        <w:pStyle w:val="Closing"/>
        <w:jc w:val="center"/>
      </w:pPr>
    </w:p>
    <w:p w14:paraId="0AF62345" w14:textId="77777777" w:rsidR="00D85451" w:rsidRDefault="00D85451" w:rsidP="00D85451">
      <w:pPr>
        <w:pStyle w:val="Closing"/>
        <w:jc w:val="center"/>
      </w:pPr>
    </w:p>
    <w:p w14:paraId="4D0C4F11" w14:textId="77777777" w:rsidR="00D85451" w:rsidRDefault="00D85451" w:rsidP="00D85451">
      <w:pPr>
        <w:pStyle w:val="Closing"/>
        <w:jc w:val="center"/>
      </w:pPr>
    </w:p>
    <w:p w14:paraId="3E08C8A9" w14:textId="77777777" w:rsidR="00D85451" w:rsidRDefault="00D85451" w:rsidP="00D85451">
      <w:pPr>
        <w:pStyle w:val="Closing"/>
        <w:jc w:val="center"/>
      </w:pPr>
    </w:p>
    <w:p w14:paraId="0BA22B4D" w14:textId="77777777" w:rsidR="00D85451" w:rsidRDefault="00D85451" w:rsidP="00D85451">
      <w:pPr>
        <w:pStyle w:val="Closing"/>
        <w:jc w:val="center"/>
      </w:pPr>
    </w:p>
    <w:p w14:paraId="7B4C8D9F" w14:textId="77777777" w:rsidR="00D85451" w:rsidRDefault="00D85451" w:rsidP="00D85451">
      <w:pPr>
        <w:pStyle w:val="Closing"/>
        <w:jc w:val="center"/>
      </w:pPr>
    </w:p>
    <w:p w14:paraId="73A28249" w14:textId="77777777" w:rsidR="00D85451" w:rsidRDefault="00D85451" w:rsidP="00D85451">
      <w:pPr>
        <w:pStyle w:val="Closing"/>
        <w:jc w:val="center"/>
      </w:pPr>
    </w:p>
    <w:p w14:paraId="43D323F5" w14:textId="77777777" w:rsidR="00D85451" w:rsidRDefault="00D85451" w:rsidP="00D85451">
      <w:pPr>
        <w:pStyle w:val="Closing"/>
        <w:jc w:val="center"/>
      </w:pPr>
    </w:p>
    <w:p w14:paraId="13BC3735" w14:textId="77777777" w:rsidR="00D85451" w:rsidRDefault="00D85451" w:rsidP="00D85451">
      <w:pPr>
        <w:pStyle w:val="Closing"/>
        <w:jc w:val="center"/>
      </w:pPr>
    </w:p>
    <w:p w14:paraId="001A66D3" w14:textId="77777777" w:rsidR="00D85451" w:rsidRDefault="00D85451" w:rsidP="00D85451">
      <w:pPr>
        <w:pStyle w:val="Closing"/>
        <w:jc w:val="center"/>
      </w:pPr>
    </w:p>
    <w:p w14:paraId="37CD6147" w14:textId="77777777" w:rsidR="00D85451" w:rsidRDefault="00D85451" w:rsidP="00D85451">
      <w:pPr>
        <w:pStyle w:val="Closing"/>
        <w:jc w:val="center"/>
      </w:pPr>
    </w:p>
    <w:p w14:paraId="3EE25508" w14:textId="77777777" w:rsidR="00D85451" w:rsidRDefault="00D85451" w:rsidP="00D85451">
      <w:pPr>
        <w:pStyle w:val="Closing"/>
        <w:jc w:val="center"/>
      </w:pPr>
    </w:p>
    <w:p w14:paraId="69170355" w14:textId="77777777" w:rsidR="00D85451" w:rsidRDefault="00D85451" w:rsidP="00D85451">
      <w:pPr>
        <w:pStyle w:val="Closing"/>
        <w:jc w:val="center"/>
      </w:pPr>
    </w:p>
    <w:p w14:paraId="7F5062DF" w14:textId="77777777" w:rsidR="00D85451" w:rsidRDefault="00D85451" w:rsidP="00D85451">
      <w:pPr>
        <w:pStyle w:val="Closing"/>
        <w:jc w:val="center"/>
      </w:pPr>
    </w:p>
    <w:p w14:paraId="4A7BEA0A" w14:textId="77777777" w:rsidR="00D85451" w:rsidRDefault="00D85451" w:rsidP="00D85451">
      <w:pPr>
        <w:pStyle w:val="Closing"/>
        <w:jc w:val="center"/>
      </w:pPr>
    </w:p>
    <w:p w14:paraId="21402CE1" w14:textId="49EDFFD2" w:rsidR="000F2804" w:rsidRDefault="00B569CF" w:rsidP="00D85451">
      <w:pPr>
        <w:pStyle w:val="Closing"/>
        <w:jc w:val="center"/>
      </w:pPr>
      <w:r>
        <w:t>Thank you for your business!</w:t>
      </w:r>
    </w:p>
    <w:sectPr w:rsidR="000F2804" w:rsidSect="005B06FE">
      <w:footerReference w:type="default" r:id="rId9"/>
      <w:footerReference w:type="first" r:id="rId10"/>
      <w:pgSz w:w="11900" w:h="16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7B99C" w14:textId="77777777" w:rsidR="00F263E3" w:rsidRDefault="00F263E3">
      <w:pPr>
        <w:spacing w:line="240" w:lineRule="auto"/>
      </w:pPr>
      <w:r>
        <w:separator/>
      </w:r>
    </w:p>
  </w:endnote>
  <w:endnote w:type="continuationSeparator" w:id="0">
    <w:p w14:paraId="3656AB92" w14:textId="77777777" w:rsidR="00F263E3" w:rsidRDefault="00F26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4E62B" w14:textId="77777777" w:rsidR="000F2804" w:rsidRDefault="00B569C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60D22">
      <w:rPr>
        <w:noProof/>
      </w:rPr>
      <w:t>2</w:t>
    </w:r>
    <w:r>
      <w:fldChar w:fldCharType="end"/>
    </w:r>
    <w:r>
      <w:t xml:space="preserve"> of </w:t>
    </w:r>
    <w:r w:rsidR="00F263E3">
      <w:fldChar w:fldCharType="begin"/>
    </w:r>
    <w:r w:rsidR="00F263E3">
      <w:instrText xml:space="preserve"> NUMPAGES  \* Arabic  \* MERGEFORMAT </w:instrText>
    </w:r>
    <w:r w:rsidR="00F263E3">
      <w:fldChar w:fldCharType="separate"/>
    </w:r>
    <w:r w:rsidR="00460D22">
      <w:rPr>
        <w:noProof/>
      </w:rPr>
      <w:t>2</w:t>
    </w:r>
    <w:r w:rsidR="00F263E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CF591" w14:textId="77777777" w:rsidR="00777E38" w:rsidRDefault="00777E38" w:rsidP="00777E38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60D22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460D2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A5516" w14:textId="77777777" w:rsidR="00F263E3" w:rsidRDefault="00F263E3">
      <w:pPr>
        <w:spacing w:line="240" w:lineRule="auto"/>
      </w:pPr>
      <w:r>
        <w:separator/>
      </w:r>
    </w:p>
  </w:footnote>
  <w:footnote w:type="continuationSeparator" w:id="0">
    <w:p w14:paraId="556C8898" w14:textId="77777777" w:rsidR="00F263E3" w:rsidRDefault="00F263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3F0"/>
    <w:multiLevelType w:val="hybridMultilevel"/>
    <w:tmpl w:val="4D2CFBF4"/>
    <w:lvl w:ilvl="0" w:tplc="DC9621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307E1"/>
    <w:multiLevelType w:val="hybridMultilevel"/>
    <w:tmpl w:val="F4D082CE"/>
    <w:lvl w:ilvl="0" w:tplc="469C4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283638"/>
    <w:multiLevelType w:val="hybridMultilevel"/>
    <w:tmpl w:val="0316A246"/>
    <w:lvl w:ilvl="0" w:tplc="A88235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73793"/>
    <w:multiLevelType w:val="hybridMultilevel"/>
    <w:tmpl w:val="B386A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47902"/>
    <w:multiLevelType w:val="hybridMultilevel"/>
    <w:tmpl w:val="1F347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24B31"/>
    <w:multiLevelType w:val="hybridMultilevel"/>
    <w:tmpl w:val="15C44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3NLU0MzQ3NTI1NzBS0lEKTi0uzszPAykwNK4FAKNIPTItAAAA"/>
  </w:docVars>
  <w:rsids>
    <w:rsidRoot w:val="005A2652"/>
    <w:rsid w:val="00000AD3"/>
    <w:rsid w:val="000051C2"/>
    <w:rsid w:val="00011B1E"/>
    <w:rsid w:val="00014E76"/>
    <w:rsid w:val="00015143"/>
    <w:rsid w:val="00020DF5"/>
    <w:rsid w:val="00026F88"/>
    <w:rsid w:val="00027C41"/>
    <w:rsid w:val="00030269"/>
    <w:rsid w:val="000324B5"/>
    <w:rsid w:val="00032F02"/>
    <w:rsid w:val="00045A73"/>
    <w:rsid w:val="000462C1"/>
    <w:rsid w:val="00047C1E"/>
    <w:rsid w:val="000511A2"/>
    <w:rsid w:val="000612FA"/>
    <w:rsid w:val="00065E5D"/>
    <w:rsid w:val="0007095C"/>
    <w:rsid w:val="00075372"/>
    <w:rsid w:val="0008278B"/>
    <w:rsid w:val="00083F3E"/>
    <w:rsid w:val="00085C54"/>
    <w:rsid w:val="00092D18"/>
    <w:rsid w:val="000A6C8F"/>
    <w:rsid w:val="000C1051"/>
    <w:rsid w:val="000C4229"/>
    <w:rsid w:val="000D518D"/>
    <w:rsid w:val="000D56C6"/>
    <w:rsid w:val="000E2C2B"/>
    <w:rsid w:val="000E4865"/>
    <w:rsid w:val="000F223F"/>
    <w:rsid w:val="000F2804"/>
    <w:rsid w:val="00105A6B"/>
    <w:rsid w:val="00107F37"/>
    <w:rsid w:val="00110350"/>
    <w:rsid w:val="001135D3"/>
    <w:rsid w:val="00115A03"/>
    <w:rsid w:val="001213E9"/>
    <w:rsid w:val="00124C22"/>
    <w:rsid w:val="0013516E"/>
    <w:rsid w:val="0014256D"/>
    <w:rsid w:val="00147960"/>
    <w:rsid w:val="001519B2"/>
    <w:rsid w:val="00155AFA"/>
    <w:rsid w:val="00162A41"/>
    <w:rsid w:val="00163610"/>
    <w:rsid w:val="00163B5C"/>
    <w:rsid w:val="00163F3B"/>
    <w:rsid w:val="00166AD8"/>
    <w:rsid w:val="00170455"/>
    <w:rsid w:val="00173FC9"/>
    <w:rsid w:val="0017779D"/>
    <w:rsid w:val="00184A24"/>
    <w:rsid w:val="00185701"/>
    <w:rsid w:val="00186E3A"/>
    <w:rsid w:val="001870D4"/>
    <w:rsid w:val="0019155E"/>
    <w:rsid w:val="00192FC5"/>
    <w:rsid w:val="001C2F56"/>
    <w:rsid w:val="001C3E49"/>
    <w:rsid w:val="001C5C42"/>
    <w:rsid w:val="001D4BAE"/>
    <w:rsid w:val="001E1C3B"/>
    <w:rsid w:val="001E6A3F"/>
    <w:rsid w:val="001F5B1C"/>
    <w:rsid w:val="001F5D3E"/>
    <w:rsid w:val="001F5E90"/>
    <w:rsid w:val="002022DB"/>
    <w:rsid w:val="002024E2"/>
    <w:rsid w:val="00205A93"/>
    <w:rsid w:val="00213202"/>
    <w:rsid w:val="00225FE2"/>
    <w:rsid w:val="00226938"/>
    <w:rsid w:val="00230187"/>
    <w:rsid w:val="0023220B"/>
    <w:rsid w:val="00240652"/>
    <w:rsid w:val="002426AC"/>
    <w:rsid w:val="002432DE"/>
    <w:rsid w:val="00260C81"/>
    <w:rsid w:val="00261F48"/>
    <w:rsid w:val="00262E5C"/>
    <w:rsid w:val="00262F66"/>
    <w:rsid w:val="0027048A"/>
    <w:rsid w:val="00271328"/>
    <w:rsid w:val="00272C6C"/>
    <w:rsid w:val="00277A10"/>
    <w:rsid w:val="0029197D"/>
    <w:rsid w:val="00294B21"/>
    <w:rsid w:val="002A0EAB"/>
    <w:rsid w:val="002B626B"/>
    <w:rsid w:val="002C44D8"/>
    <w:rsid w:val="002D36DA"/>
    <w:rsid w:val="002E210A"/>
    <w:rsid w:val="002E32D3"/>
    <w:rsid w:val="002E61A3"/>
    <w:rsid w:val="002E63EB"/>
    <w:rsid w:val="002F2FA6"/>
    <w:rsid w:val="003100C8"/>
    <w:rsid w:val="00310891"/>
    <w:rsid w:val="00310FD4"/>
    <w:rsid w:val="00313D08"/>
    <w:rsid w:val="00320007"/>
    <w:rsid w:val="003301F5"/>
    <w:rsid w:val="003419BB"/>
    <w:rsid w:val="0034478E"/>
    <w:rsid w:val="003543FE"/>
    <w:rsid w:val="0035491A"/>
    <w:rsid w:val="00354D4D"/>
    <w:rsid w:val="003661C5"/>
    <w:rsid w:val="0037444E"/>
    <w:rsid w:val="00374F5A"/>
    <w:rsid w:val="00375007"/>
    <w:rsid w:val="003754F5"/>
    <w:rsid w:val="00376EA2"/>
    <w:rsid w:val="0038155A"/>
    <w:rsid w:val="00382ADD"/>
    <w:rsid w:val="003857DD"/>
    <w:rsid w:val="0038757F"/>
    <w:rsid w:val="0039683C"/>
    <w:rsid w:val="003A01A3"/>
    <w:rsid w:val="003B11A6"/>
    <w:rsid w:val="003C0F9E"/>
    <w:rsid w:val="003D1B78"/>
    <w:rsid w:val="003D4EA1"/>
    <w:rsid w:val="003D6819"/>
    <w:rsid w:val="003E11AF"/>
    <w:rsid w:val="003E7B65"/>
    <w:rsid w:val="003F574F"/>
    <w:rsid w:val="003F6AAA"/>
    <w:rsid w:val="003F72C6"/>
    <w:rsid w:val="004065BD"/>
    <w:rsid w:val="00407C0C"/>
    <w:rsid w:val="00421184"/>
    <w:rsid w:val="00421389"/>
    <w:rsid w:val="00426A7E"/>
    <w:rsid w:val="004305B3"/>
    <w:rsid w:val="00430E06"/>
    <w:rsid w:val="00441932"/>
    <w:rsid w:val="004514F0"/>
    <w:rsid w:val="00452C35"/>
    <w:rsid w:val="004532EA"/>
    <w:rsid w:val="00454AD0"/>
    <w:rsid w:val="00460D22"/>
    <w:rsid w:val="0046579B"/>
    <w:rsid w:val="00480379"/>
    <w:rsid w:val="0048280C"/>
    <w:rsid w:val="00487AAB"/>
    <w:rsid w:val="00491206"/>
    <w:rsid w:val="00491BFD"/>
    <w:rsid w:val="004A23BD"/>
    <w:rsid w:val="004A25CE"/>
    <w:rsid w:val="004B648E"/>
    <w:rsid w:val="004C00CE"/>
    <w:rsid w:val="004C5E88"/>
    <w:rsid w:val="004C6C4A"/>
    <w:rsid w:val="004D2DFB"/>
    <w:rsid w:val="004E0F8E"/>
    <w:rsid w:val="004E5F62"/>
    <w:rsid w:val="00506A11"/>
    <w:rsid w:val="00511D89"/>
    <w:rsid w:val="005164F3"/>
    <w:rsid w:val="00516C7B"/>
    <w:rsid w:val="00522D5C"/>
    <w:rsid w:val="00535DAE"/>
    <w:rsid w:val="00536A47"/>
    <w:rsid w:val="00545D61"/>
    <w:rsid w:val="00552CD1"/>
    <w:rsid w:val="0055330D"/>
    <w:rsid w:val="005559C0"/>
    <w:rsid w:val="00563382"/>
    <w:rsid w:val="00564DF0"/>
    <w:rsid w:val="00570EC9"/>
    <w:rsid w:val="00572B2A"/>
    <w:rsid w:val="00573A49"/>
    <w:rsid w:val="00592E9F"/>
    <w:rsid w:val="00593E16"/>
    <w:rsid w:val="005951B1"/>
    <w:rsid w:val="005A0414"/>
    <w:rsid w:val="005A131E"/>
    <w:rsid w:val="005A2652"/>
    <w:rsid w:val="005B06FE"/>
    <w:rsid w:val="005B7DE2"/>
    <w:rsid w:val="005C6176"/>
    <w:rsid w:val="005C6980"/>
    <w:rsid w:val="005D087C"/>
    <w:rsid w:val="005D254B"/>
    <w:rsid w:val="005D4315"/>
    <w:rsid w:val="005E0935"/>
    <w:rsid w:val="005E5AD7"/>
    <w:rsid w:val="005E617A"/>
    <w:rsid w:val="005E7F04"/>
    <w:rsid w:val="005F2726"/>
    <w:rsid w:val="005F4C0C"/>
    <w:rsid w:val="005F73B0"/>
    <w:rsid w:val="005F7C72"/>
    <w:rsid w:val="00602444"/>
    <w:rsid w:val="00613D3F"/>
    <w:rsid w:val="00622111"/>
    <w:rsid w:val="0062507A"/>
    <w:rsid w:val="006355BB"/>
    <w:rsid w:val="0064571B"/>
    <w:rsid w:val="00647EF4"/>
    <w:rsid w:val="00651A2C"/>
    <w:rsid w:val="00662144"/>
    <w:rsid w:val="00663B8D"/>
    <w:rsid w:val="006730F6"/>
    <w:rsid w:val="00676120"/>
    <w:rsid w:val="00681FCA"/>
    <w:rsid w:val="00683840"/>
    <w:rsid w:val="006839EB"/>
    <w:rsid w:val="006840A2"/>
    <w:rsid w:val="0068638A"/>
    <w:rsid w:val="00691C34"/>
    <w:rsid w:val="00693E36"/>
    <w:rsid w:val="006A537C"/>
    <w:rsid w:val="006A7C07"/>
    <w:rsid w:val="006C7630"/>
    <w:rsid w:val="006C7700"/>
    <w:rsid w:val="006D6730"/>
    <w:rsid w:val="006D6D8D"/>
    <w:rsid w:val="006E034B"/>
    <w:rsid w:val="006E0D78"/>
    <w:rsid w:val="006E1C27"/>
    <w:rsid w:val="006E5F22"/>
    <w:rsid w:val="006F1DC6"/>
    <w:rsid w:val="006F1DEA"/>
    <w:rsid w:val="007019F9"/>
    <w:rsid w:val="0070273E"/>
    <w:rsid w:val="00704D67"/>
    <w:rsid w:val="00706E9F"/>
    <w:rsid w:val="0071658F"/>
    <w:rsid w:val="007201F7"/>
    <w:rsid w:val="00722DAE"/>
    <w:rsid w:val="00727F19"/>
    <w:rsid w:val="00731F4A"/>
    <w:rsid w:val="00735EC3"/>
    <w:rsid w:val="00737F58"/>
    <w:rsid w:val="00740426"/>
    <w:rsid w:val="00743D0A"/>
    <w:rsid w:val="007444E2"/>
    <w:rsid w:val="00770BC5"/>
    <w:rsid w:val="00774AC1"/>
    <w:rsid w:val="007778D2"/>
    <w:rsid w:val="00777E38"/>
    <w:rsid w:val="007818ED"/>
    <w:rsid w:val="00783C35"/>
    <w:rsid w:val="007863C7"/>
    <w:rsid w:val="00790AA0"/>
    <w:rsid w:val="007C55A2"/>
    <w:rsid w:val="007D5827"/>
    <w:rsid w:val="007E088E"/>
    <w:rsid w:val="007E0BFF"/>
    <w:rsid w:val="007E3788"/>
    <w:rsid w:val="007E3CB7"/>
    <w:rsid w:val="007E5504"/>
    <w:rsid w:val="008027D0"/>
    <w:rsid w:val="00814240"/>
    <w:rsid w:val="008148E7"/>
    <w:rsid w:val="00814F64"/>
    <w:rsid w:val="008153A0"/>
    <w:rsid w:val="008253E1"/>
    <w:rsid w:val="0083642F"/>
    <w:rsid w:val="00844378"/>
    <w:rsid w:val="008449ED"/>
    <w:rsid w:val="0085539F"/>
    <w:rsid w:val="00861A52"/>
    <w:rsid w:val="00866D4F"/>
    <w:rsid w:val="00872147"/>
    <w:rsid w:val="00872C90"/>
    <w:rsid w:val="008800E8"/>
    <w:rsid w:val="008817FF"/>
    <w:rsid w:val="00886DA6"/>
    <w:rsid w:val="008977FA"/>
    <w:rsid w:val="008A2E1B"/>
    <w:rsid w:val="008A4871"/>
    <w:rsid w:val="008A4A53"/>
    <w:rsid w:val="008A61A4"/>
    <w:rsid w:val="008B4B2F"/>
    <w:rsid w:val="008C0248"/>
    <w:rsid w:val="008C5EFE"/>
    <w:rsid w:val="008D2BFB"/>
    <w:rsid w:val="008E5F9A"/>
    <w:rsid w:val="008F35BD"/>
    <w:rsid w:val="00900904"/>
    <w:rsid w:val="009027AE"/>
    <w:rsid w:val="0090461D"/>
    <w:rsid w:val="0090590C"/>
    <w:rsid w:val="00906530"/>
    <w:rsid w:val="009170EC"/>
    <w:rsid w:val="00923AC9"/>
    <w:rsid w:val="00927D11"/>
    <w:rsid w:val="009343E0"/>
    <w:rsid w:val="00941E4E"/>
    <w:rsid w:val="00947B0A"/>
    <w:rsid w:val="00951157"/>
    <w:rsid w:val="009535EB"/>
    <w:rsid w:val="009536B7"/>
    <w:rsid w:val="00955993"/>
    <w:rsid w:val="0095734B"/>
    <w:rsid w:val="009625C3"/>
    <w:rsid w:val="00965BF2"/>
    <w:rsid w:val="00971669"/>
    <w:rsid w:val="00971D27"/>
    <w:rsid w:val="00972E29"/>
    <w:rsid w:val="00975945"/>
    <w:rsid w:val="00983581"/>
    <w:rsid w:val="009848D0"/>
    <w:rsid w:val="009864C3"/>
    <w:rsid w:val="00987E2F"/>
    <w:rsid w:val="00991D79"/>
    <w:rsid w:val="0099422F"/>
    <w:rsid w:val="00996427"/>
    <w:rsid w:val="009A15CA"/>
    <w:rsid w:val="009A2185"/>
    <w:rsid w:val="009A43C8"/>
    <w:rsid w:val="009A478D"/>
    <w:rsid w:val="009B36AF"/>
    <w:rsid w:val="009B7E50"/>
    <w:rsid w:val="009C7944"/>
    <w:rsid w:val="009D03BD"/>
    <w:rsid w:val="009D160C"/>
    <w:rsid w:val="009D33C8"/>
    <w:rsid w:val="009D4946"/>
    <w:rsid w:val="009E1B55"/>
    <w:rsid w:val="009E4412"/>
    <w:rsid w:val="009E5BF1"/>
    <w:rsid w:val="009F0207"/>
    <w:rsid w:val="009F2ECE"/>
    <w:rsid w:val="009F544B"/>
    <w:rsid w:val="00A11B4E"/>
    <w:rsid w:val="00A13224"/>
    <w:rsid w:val="00A31735"/>
    <w:rsid w:val="00A33CA3"/>
    <w:rsid w:val="00A44571"/>
    <w:rsid w:val="00A53564"/>
    <w:rsid w:val="00A55EBF"/>
    <w:rsid w:val="00A60078"/>
    <w:rsid w:val="00AA1A4D"/>
    <w:rsid w:val="00AB2A4D"/>
    <w:rsid w:val="00AC0564"/>
    <w:rsid w:val="00AC6CF5"/>
    <w:rsid w:val="00AD1E7F"/>
    <w:rsid w:val="00AD4417"/>
    <w:rsid w:val="00AE0316"/>
    <w:rsid w:val="00AE328F"/>
    <w:rsid w:val="00AE37A6"/>
    <w:rsid w:val="00AE562B"/>
    <w:rsid w:val="00AE63C2"/>
    <w:rsid w:val="00AF293D"/>
    <w:rsid w:val="00AF2CEF"/>
    <w:rsid w:val="00AF4BBA"/>
    <w:rsid w:val="00AF52D4"/>
    <w:rsid w:val="00B0346E"/>
    <w:rsid w:val="00B127F3"/>
    <w:rsid w:val="00B17EC9"/>
    <w:rsid w:val="00B20198"/>
    <w:rsid w:val="00B371C0"/>
    <w:rsid w:val="00B569CF"/>
    <w:rsid w:val="00B57881"/>
    <w:rsid w:val="00B74000"/>
    <w:rsid w:val="00B76289"/>
    <w:rsid w:val="00B820E5"/>
    <w:rsid w:val="00B83967"/>
    <w:rsid w:val="00B9348A"/>
    <w:rsid w:val="00BA1549"/>
    <w:rsid w:val="00BA29E7"/>
    <w:rsid w:val="00BA5E3E"/>
    <w:rsid w:val="00BB2549"/>
    <w:rsid w:val="00BB692D"/>
    <w:rsid w:val="00BC0E6B"/>
    <w:rsid w:val="00BC70D5"/>
    <w:rsid w:val="00BD2ABB"/>
    <w:rsid w:val="00BD377F"/>
    <w:rsid w:val="00BD4A81"/>
    <w:rsid w:val="00BD7180"/>
    <w:rsid w:val="00BD7B6B"/>
    <w:rsid w:val="00BE1866"/>
    <w:rsid w:val="00BE3A76"/>
    <w:rsid w:val="00C0192B"/>
    <w:rsid w:val="00C23653"/>
    <w:rsid w:val="00C344A4"/>
    <w:rsid w:val="00C559FE"/>
    <w:rsid w:val="00C56D13"/>
    <w:rsid w:val="00C6762F"/>
    <w:rsid w:val="00C84CBF"/>
    <w:rsid w:val="00C92B21"/>
    <w:rsid w:val="00C940F8"/>
    <w:rsid w:val="00CB08BA"/>
    <w:rsid w:val="00CB284C"/>
    <w:rsid w:val="00CB73CC"/>
    <w:rsid w:val="00CC0122"/>
    <w:rsid w:val="00CC34C0"/>
    <w:rsid w:val="00CC7886"/>
    <w:rsid w:val="00CE3891"/>
    <w:rsid w:val="00CE40EE"/>
    <w:rsid w:val="00CF35C6"/>
    <w:rsid w:val="00D02C29"/>
    <w:rsid w:val="00D0486A"/>
    <w:rsid w:val="00D069A8"/>
    <w:rsid w:val="00D10462"/>
    <w:rsid w:val="00D14100"/>
    <w:rsid w:val="00D1741F"/>
    <w:rsid w:val="00D17668"/>
    <w:rsid w:val="00D17720"/>
    <w:rsid w:val="00D21B30"/>
    <w:rsid w:val="00D27C3B"/>
    <w:rsid w:val="00D47A94"/>
    <w:rsid w:val="00D5229B"/>
    <w:rsid w:val="00D55A0C"/>
    <w:rsid w:val="00D60CF3"/>
    <w:rsid w:val="00D62616"/>
    <w:rsid w:val="00D70AD0"/>
    <w:rsid w:val="00D85451"/>
    <w:rsid w:val="00D92762"/>
    <w:rsid w:val="00DA2171"/>
    <w:rsid w:val="00DB0C0E"/>
    <w:rsid w:val="00DC2FE4"/>
    <w:rsid w:val="00DF549F"/>
    <w:rsid w:val="00E01FE0"/>
    <w:rsid w:val="00E02778"/>
    <w:rsid w:val="00E11C67"/>
    <w:rsid w:val="00E272E3"/>
    <w:rsid w:val="00E27560"/>
    <w:rsid w:val="00E35823"/>
    <w:rsid w:val="00E4325C"/>
    <w:rsid w:val="00E45554"/>
    <w:rsid w:val="00E50B05"/>
    <w:rsid w:val="00E53BB2"/>
    <w:rsid w:val="00E6289E"/>
    <w:rsid w:val="00E71D66"/>
    <w:rsid w:val="00E72E17"/>
    <w:rsid w:val="00E754D7"/>
    <w:rsid w:val="00E83197"/>
    <w:rsid w:val="00E86AB6"/>
    <w:rsid w:val="00E95C0D"/>
    <w:rsid w:val="00EA0CC0"/>
    <w:rsid w:val="00EA5F6F"/>
    <w:rsid w:val="00EB3587"/>
    <w:rsid w:val="00EB776F"/>
    <w:rsid w:val="00EC1765"/>
    <w:rsid w:val="00EC3586"/>
    <w:rsid w:val="00EC4BF2"/>
    <w:rsid w:val="00EC784C"/>
    <w:rsid w:val="00ED2DA2"/>
    <w:rsid w:val="00EE034B"/>
    <w:rsid w:val="00EE09B9"/>
    <w:rsid w:val="00EE7EDF"/>
    <w:rsid w:val="00EF32EA"/>
    <w:rsid w:val="00EF720E"/>
    <w:rsid w:val="00F0203F"/>
    <w:rsid w:val="00F03C9D"/>
    <w:rsid w:val="00F156B8"/>
    <w:rsid w:val="00F2009E"/>
    <w:rsid w:val="00F246AD"/>
    <w:rsid w:val="00F26130"/>
    <w:rsid w:val="00F2627E"/>
    <w:rsid w:val="00F263E3"/>
    <w:rsid w:val="00F32569"/>
    <w:rsid w:val="00F348F7"/>
    <w:rsid w:val="00F4243A"/>
    <w:rsid w:val="00F44CCC"/>
    <w:rsid w:val="00F56DA3"/>
    <w:rsid w:val="00F75589"/>
    <w:rsid w:val="00F9167A"/>
    <w:rsid w:val="00F956A5"/>
    <w:rsid w:val="00F964D6"/>
    <w:rsid w:val="00FA0494"/>
    <w:rsid w:val="00FA49D9"/>
    <w:rsid w:val="00FB2F1F"/>
    <w:rsid w:val="00FB7638"/>
    <w:rsid w:val="00FC2CC1"/>
    <w:rsid w:val="00FC5FC4"/>
    <w:rsid w:val="00FC6A42"/>
    <w:rsid w:val="00FD2048"/>
    <w:rsid w:val="00FD616D"/>
    <w:rsid w:val="00FF2019"/>
    <w:rsid w:val="00F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4DB2E7"/>
  <w15:docId w15:val="{5C1746BE-8C80-4360-AE6D-46EE1AB4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069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E3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38"/>
    <w:rPr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6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nav%20Bapat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994647853D4424843A254C5B8C0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F8CCB-4F28-4E7B-B4AF-33145CDD5139}"/>
      </w:docPartPr>
      <w:docPartBody>
        <w:p w:rsidR="00EA0EAD" w:rsidRDefault="000F04AB">
          <w:pPr>
            <w:pStyle w:val="4D994647853D4424843A254C5B8C0840"/>
          </w:pPr>
          <w:r>
            <w:t>[Company Name]</w:t>
          </w:r>
        </w:p>
      </w:docPartBody>
    </w:docPart>
    <w:docPart>
      <w:docPartPr>
        <w:name w:val="EC504DA7A9E848CFA20D4CF98AE52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3FF-A480-4879-AA65-05D3ED843864}"/>
      </w:docPartPr>
      <w:docPartBody>
        <w:p w:rsidR="00EA0EAD" w:rsidRDefault="000F04AB">
          <w:pPr>
            <w:pStyle w:val="EC504DA7A9E848CFA20D4CF98AE52CD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4AB"/>
    <w:rsid w:val="00005054"/>
    <w:rsid w:val="000056AD"/>
    <w:rsid w:val="000401C6"/>
    <w:rsid w:val="0004334C"/>
    <w:rsid w:val="00073400"/>
    <w:rsid w:val="000F04AB"/>
    <w:rsid w:val="001E493B"/>
    <w:rsid w:val="00227606"/>
    <w:rsid w:val="00273B93"/>
    <w:rsid w:val="00355524"/>
    <w:rsid w:val="00464CFF"/>
    <w:rsid w:val="00480CD6"/>
    <w:rsid w:val="005F3560"/>
    <w:rsid w:val="00681FB2"/>
    <w:rsid w:val="00691B7B"/>
    <w:rsid w:val="006A36B8"/>
    <w:rsid w:val="00710403"/>
    <w:rsid w:val="008039FC"/>
    <w:rsid w:val="00907369"/>
    <w:rsid w:val="00912AC3"/>
    <w:rsid w:val="00A05F79"/>
    <w:rsid w:val="00AB3C2D"/>
    <w:rsid w:val="00B76995"/>
    <w:rsid w:val="00D418F6"/>
    <w:rsid w:val="00DD103B"/>
    <w:rsid w:val="00E071E3"/>
    <w:rsid w:val="00E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994647853D4424843A254C5B8C0840">
    <w:name w:val="4D994647853D4424843A254C5B8C0840"/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623167355C3645C181DF8DD561107710">
    <w:name w:val="623167355C3645C181DF8DD561107710"/>
  </w:style>
  <w:style w:type="paragraph" w:customStyle="1" w:styleId="E058EFB17AE448778C0A50428D52B24D">
    <w:name w:val="E058EFB17AE448778C0A50428D52B24D"/>
  </w:style>
  <w:style w:type="paragraph" w:customStyle="1" w:styleId="4B4438ACC71A42C28C2A83E5A5D04DF6">
    <w:name w:val="4B4438ACC71A42C28C2A83E5A5D04DF6"/>
  </w:style>
  <w:style w:type="paragraph" w:customStyle="1" w:styleId="3A68A9C173224D129B94B3644D6B6B81">
    <w:name w:val="3A68A9C173224D129B94B3644D6B6B81"/>
  </w:style>
  <w:style w:type="paragraph" w:customStyle="1" w:styleId="73C351F15F64402D9850FB50F3487C31">
    <w:name w:val="73C351F15F64402D9850FB50F3487C31"/>
  </w:style>
  <w:style w:type="paragraph" w:customStyle="1" w:styleId="051EB2847EA64BC6BE6EEAF1B58E967B">
    <w:name w:val="051EB2847EA64BC6BE6EEAF1B58E967B"/>
  </w:style>
  <w:style w:type="paragraph" w:customStyle="1" w:styleId="87614812D4D244718E23D9B292C5529B">
    <w:name w:val="87614812D4D244718E23D9B292C5529B"/>
  </w:style>
  <w:style w:type="paragraph" w:customStyle="1" w:styleId="FB1B44F3E4A149B9A241A49FDB6EE314">
    <w:name w:val="FB1B44F3E4A149B9A241A49FDB6EE314"/>
  </w:style>
  <w:style w:type="paragraph" w:customStyle="1" w:styleId="EC504DA7A9E848CFA20D4CF98AE52CDB">
    <w:name w:val="EC504DA7A9E848CFA20D4CF98AE52CDB"/>
  </w:style>
  <w:style w:type="paragraph" w:customStyle="1" w:styleId="D0C874683EA34182A117EE78F721CAE4">
    <w:name w:val="D0C874683EA34182A117EE78F721CAE4"/>
  </w:style>
  <w:style w:type="paragraph" w:customStyle="1" w:styleId="51D554FA88084E4C8CFDA28D4355D29D">
    <w:name w:val="51D554FA88084E4C8CFDA28D4355D29D"/>
  </w:style>
  <w:style w:type="paragraph" w:customStyle="1" w:styleId="06D8C39C82CA4C5A82D39AE52A30D676">
    <w:name w:val="06D8C39C82CA4C5A82D39AE52A30D676"/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customStyle="1" w:styleId="D8C19966C2534435A0A6FB0AC6132838">
    <w:name w:val="D8C19966C2534435A0A6FB0AC6132838"/>
  </w:style>
  <w:style w:type="paragraph" w:customStyle="1" w:styleId="B41E63FC3D2D4CD9B66755F83AA8A3D9">
    <w:name w:val="B41E63FC3D2D4CD9B66755F83AA8A3D9"/>
  </w:style>
  <w:style w:type="paragraph" w:customStyle="1" w:styleId="B5808EE926D747D0A845785703EBA8D3">
    <w:name w:val="B5808EE926D747D0A845785703EBA8D3"/>
  </w:style>
  <w:style w:type="paragraph" w:customStyle="1" w:styleId="E7CA573F81F44AE7B25362DC3E715EAA">
    <w:name w:val="E7CA573F81F44AE7B25362DC3E715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F6BE65-E6A7-4BF5-A620-EED2D4F1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904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Shamika Bapat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 Bapat</dc:creator>
  <cp:keywords/>
  <cp:lastModifiedBy>Pranav Bapat</cp:lastModifiedBy>
  <cp:revision>436</cp:revision>
  <cp:lastPrinted>2015-04-30T12:00:00Z</cp:lastPrinted>
  <dcterms:created xsi:type="dcterms:W3CDTF">2015-06-16T07:39:00Z</dcterms:created>
  <dcterms:modified xsi:type="dcterms:W3CDTF">2019-07-04T18:17:00Z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